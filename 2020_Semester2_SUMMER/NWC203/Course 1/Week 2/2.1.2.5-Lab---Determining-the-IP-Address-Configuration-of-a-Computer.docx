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CA" w:rsidRPr="00322157" w:rsidRDefault="00603C52" w:rsidP="000F2BCA">
      <w:pPr>
        <w:pStyle w:val="LabTitle"/>
      </w:pPr>
      <w:r>
        <w:t>Lab</w:t>
      </w:r>
      <w:r w:rsidR="00B97943">
        <w:t xml:space="preserve"> </w:t>
      </w:r>
      <w:r w:rsidR="005D3E53">
        <w:t>–</w:t>
      </w:r>
      <w:r w:rsidR="006513FB">
        <w:t xml:space="preserve"> </w:t>
      </w:r>
      <w:r w:rsidR="000E79B9">
        <w:t>Determining the IP Address Configuration of a Computer</w:t>
      </w:r>
      <w:r w:rsidR="004D36D7" w:rsidRPr="00FD4A68">
        <w:t xml:space="preserve"> </w:t>
      </w:r>
    </w:p>
    <w:p w:rsidR="00D778DF" w:rsidRDefault="00D778DF" w:rsidP="000E79B9">
      <w:pPr>
        <w:pStyle w:val="LabSection"/>
        <w:widowControl/>
        <w:outlineLvl w:val="9"/>
      </w:pPr>
      <w:r w:rsidRPr="00BB73FF">
        <w:t>Objective</w:t>
      </w:r>
      <w:r>
        <w:t>s</w:t>
      </w:r>
    </w:p>
    <w:p w:rsidR="000E79B9" w:rsidRPr="000E79B9" w:rsidRDefault="000E79B9" w:rsidP="000E79B9">
      <w:pPr>
        <w:pStyle w:val="BodyTextL25"/>
      </w:pPr>
      <w:r>
        <w:t>In this lab, you will configure an Ethernet NIC to use DHCP to obtain an IP address and test connectivity between 2 computers.</w:t>
      </w:r>
    </w:p>
    <w:p w:rsidR="00D778DF" w:rsidRDefault="00D778DF" w:rsidP="00D778DF">
      <w:pPr>
        <w:pStyle w:val="LabSection"/>
        <w:widowControl/>
        <w:outlineLvl w:val="9"/>
      </w:pPr>
      <w:r>
        <w:t>Required Resources</w:t>
      </w:r>
    </w:p>
    <w:p w:rsidR="000E79B9" w:rsidRDefault="000E666A" w:rsidP="000E79B9">
      <w:pPr>
        <w:pStyle w:val="Bulletlevel1"/>
      </w:pPr>
      <w:r>
        <w:t>1</w:t>
      </w:r>
      <w:r w:rsidR="005668EC">
        <w:t xml:space="preserve"> </w:t>
      </w:r>
      <w:r w:rsidR="00866515">
        <w:t>W</w:t>
      </w:r>
      <w:r w:rsidR="0053140A">
        <w:t xml:space="preserve">ireless </w:t>
      </w:r>
      <w:r w:rsidR="00866515">
        <w:t>r</w:t>
      </w:r>
      <w:r w:rsidR="000E79B9">
        <w:t>outer</w:t>
      </w:r>
    </w:p>
    <w:p w:rsidR="000E79B9" w:rsidRDefault="000E666A" w:rsidP="000E79B9">
      <w:pPr>
        <w:pStyle w:val="Bulletlevel1"/>
      </w:pPr>
      <w:r>
        <w:t>2</w:t>
      </w:r>
      <w:r w:rsidR="000E79B9">
        <w:t xml:space="preserve"> </w:t>
      </w:r>
      <w:r w:rsidR="00866515">
        <w:t>PCs</w:t>
      </w:r>
      <w:r w:rsidR="000E79B9">
        <w:t xml:space="preserve"> </w:t>
      </w:r>
      <w:r w:rsidR="00866515">
        <w:t>(</w:t>
      </w:r>
      <w:r w:rsidR="000E79B9">
        <w:t>Window</w:t>
      </w:r>
      <w:r w:rsidR="00C547B1">
        <w:t>s</w:t>
      </w:r>
      <w:r w:rsidR="000E79B9">
        <w:t xml:space="preserve"> 10</w:t>
      </w:r>
      <w:r w:rsidR="00866515">
        <w:t>)</w:t>
      </w:r>
    </w:p>
    <w:p w:rsidR="000E79B9" w:rsidRDefault="00D778DF" w:rsidP="00587EB5">
      <w:pPr>
        <w:pStyle w:val="Bulletlevel1"/>
      </w:pPr>
      <w:r>
        <w:t>Ethernet cables</w:t>
      </w:r>
    </w:p>
    <w:p w:rsidR="000E79B9" w:rsidRDefault="006A4B94" w:rsidP="000E79B9">
      <w:pPr>
        <w:pStyle w:val="StepHead"/>
      </w:pPr>
      <w:r>
        <w:t xml:space="preserve">Connect PC-A and PC-B to a </w:t>
      </w:r>
      <w:r w:rsidR="0053140A">
        <w:t>h</w:t>
      </w:r>
      <w:r>
        <w:t>ome/</w:t>
      </w:r>
      <w:r w:rsidR="0053140A">
        <w:t>s</w:t>
      </w:r>
      <w:r>
        <w:t xml:space="preserve">mall </w:t>
      </w:r>
      <w:r w:rsidR="0053140A">
        <w:t>b</w:t>
      </w:r>
      <w:r>
        <w:t xml:space="preserve">usiness </w:t>
      </w:r>
      <w:r w:rsidR="0053140A">
        <w:t>wireless r</w:t>
      </w:r>
      <w:r>
        <w:t>outer</w:t>
      </w:r>
      <w:r w:rsidR="0053140A">
        <w:t>.</w:t>
      </w:r>
    </w:p>
    <w:p w:rsidR="000E79B9" w:rsidRDefault="00B86C3D" w:rsidP="000E79B9">
      <w:pPr>
        <w:pStyle w:val="SubStepAlpha"/>
      </w:pPr>
      <w:r>
        <w:t>For</w:t>
      </w:r>
      <w:r w:rsidR="000E79B9">
        <w:t xml:space="preserve"> </w:t>
      </w:r>
      <w:r>
        <w:t>PC-</w:t>
      </w:r>
      <w:r w:rsidR="000E79B9">
        <w:t>A, plug one end of the Ethernet cable into “Port 1” on the back of the</w:t>
      </w:r>
      <w:r w:rsidR="0053140A">
        <w:t xml:space="preserve"> wireless</w:t>
      </w:r>
      <w:r w:rsidR="000E79B9">
        <w:t xml:space="preserve"> router.</w:t>
      </w:r>
    </w:p>
    <w:p w:rsidR="000E79B9" w:rsidRDefault="00B86C3D" w:rsidP="000E79B9">
      <w:pPr>
        <w:pStyle w:val="SubStepAlpha"/>
      </w:pPr>
      <w:r>
        <w:t>For PC-</w:t>
      </w:r>
      <w:r w:rsidR="000E79B9">
        <w:t>A, plug the other end of the Ethernet cable into the network port on the NIC in your computer.</w:t>
      </w:r>
    </w:p>
    <w:p w:rsidR="000E79B9" w:rsidRDefault="00B86C3D" w:rsidP="000E79B9">
      <w:pPr>
        <w:pStyle w:val="SubStepAlpha"/>
      </w:pPr>
      <w:r>
        <w:t>For PC-</w:t>
      </w:r>
      <w:r w:rsidR="000E79B9">
        <w:t>B, plug one end of the Ethernet cable into “Port 2” on the back of the router.</w:t>
      </w:r>
    </w:p>
    <w:p w:rsidR="000E79B9" w:rsidRDefault="00B86C3D" w:rsidP="000E79B9">
      <w:pPr>
        <w:pStyle w:val="SubStepAlpha"/>
      </w:pPr>
      <w:r>
        <w:t>For PC-</w:t>
      </w:r>
      <w:r w:rsidR="000E79B9">
        <w:t>B, plug the other end of the Ethernet cable into the network port on the NIC in your computer.</w:t>
      </w:r>
    </w:p>
    <w:p w:rsidR="000E79B9" w:rsidRDefault="0053140A" w:rsidP="000E79B9">
      <w:pPr>
        <w:pStyle w:val="SubStepAlpha"/>
      </w:pPr>
      <w:r>
        <w:t>Power on the wireless router</w:t>
      </w:r>
      <w:r w:rsidR="000E79B9">
        <w:t>.</w:t>
      </w:r>
    </w:p>
    <w:p w:rsidR="000E79B9" w:rsidRDefault="000E79B9" w:rsidP="000E79B9">
      <w:pPr>
        <w:pStyle w:val="SubStepAlpha"/>
      </w:pPr>
      <w:r>
        <w:t>Turn on both computer</w:t>
      </w:r>
      <w:r w:rsidR="00B86C3D">
        <w:t>s and log on to Windows in PC-</w:t>
      </w:r>
      <w:r>
        <w:t>A</w:t>
      </w:r>
      <w:r w:rsidR="0053140A">
        <w:t xml:space="preserve"> using an account</w:t>
      </w:r>
      <w:r>
        <w:t xml:space="preserve"> </w:t>
      </w:r>
      <w:r w:rsidR="0053140A">
        <w:t>with administrative privileges</w:t>
      </w:r>
      <w:r>
        <w:t>.</w:t>
      </w:r>
    </w:p>
    <w:p w:rsidR="006A4B94" w:rsidRDefault="00981538" w:rsidP="006A4B94">
      <w:pPr>
        <w:pStyle w:val="StepHead"/>
      </w:pPr>
      <w:r>
        <w:t>Set</w:t>
      </w:r>
      <w:r w:rsidR="006A4B94">
        <w:t xml:space="preserve"> </w:t>
      </w:r>
      <w:r w:rsidR="005643E7">
        <w:t>n</w:t>
      </w:r>
      <w:r w:rsidR="00ED655F">
        <w:t xml:space="preserve">etwork </w:t>
      </w:r>
      <w:r w:rsidR="005643E7">
        <w:t>s</w:t>
      </w:r>
      <w:r w:rsidR="00ED655F">
        <w:t>ettings</w:t>
      </w:r>
      <w:r>
        <w:t xml:space="preserve"> to </w:t>
      </w:r>
      <w:r w:rsidR="005643E7">
        <w:t>a</w:t>
      </w:r>
      <w:r>
        <w:t>utoconfigure using DHCP</w:t>
      </w:r>
    </w:p>
    <w:p w:rsidR="006513FB" w:rsidRDefault="00587EB5" w:rsidP="000E79B9">
      <w:pPr>
        <w:pStyle w:val="SubStepAlpha"/>
        <w:keepNext/>
      </w:pPr>
      <w:r>
        <w:t xml:space="preserve">Click </w:t>
      </w:r>
      <w:r w:rsidR="0053140A">
        <w:rPr>
          <w:b/>
        </w:rPr>
        <w:t>Start</w:t>
      </w:r>
      <w:r w:rsidR="0053140A">
        <w:t xml:space="preserve">, </w:t>
      </w:r>
      <w:r>
        <w:t xml:space="preserve">then click </w:t>
      </w:r>
      <w:r>
        <w:rPr>
          <w:b/>
        </w:rPr>
        <w:t>Settings</w:t>
      </w:r>
      <w:r w:rsidRPr="009E69E8">
        <w:t xml:space="preserve">. </w:t>
      </w:r>
    </w:p>
    <w:p w:rsidR="000E79B9" w:rsidRDefault="00587EB5" w:rsidP="000E79B9">
      <w:pPr>
        <w:pStyle w:val="Visual"/>
      </w:pPr>
      <w:r>
        <w:rPr>
          <w:noProof/>
        </w:rPr>
        <w:drawing>
          <wp:inline distT="0" distB="0" distL="0" distR="0" wp14:anchorId="6042D852" wp14:editId="7F71A91D">
            <wp:extent cx="3762375" cy="2462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304" cy="2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0A" w:rsidRDefault="0053140A" w:rsidP="00871E0D">
      <w:pPr>
        <w:pStyle w:val="SubStepAlpha"/>
        <w:keepNext/>
      </w:pPr>
      <w:r w:rsidRPr="009E69E8">
        <w:lastRenderedPageBreak/>
        <w:t>In the Settings window click</w:t>
      </w:r>
      <w:r>
        <w:rPr>
          <w:b/>
        </w:rPr>
        <w:t xml:space="preserve"> Network &amp; Internet</w:t>
      </w:r>
      <w:r w:rsidRPr="00587EB5">
        <w:t>.</w:t>
      </w:r>
    </w:p>
    <w:p w:rsidR="000E79B9" w:rsidRDefault="00587EB5" w:rsidP="006A4B94">
      <w:pPr>
        <w:pStyle w:val="Visual"/>
      </w:pPr>
      <w:r>
        <w:rPr>
          <w:noProof/>
        </w:rPr>
        <w:drawing>
          <wp:inline distT="0" distB="0" distL="0" distR="0" wp14:anchorId="4671A9E2" wp14:editId="118F0FC2">
            <wp:extent cx="4764232" cy="3161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93" cy="31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587EB5">
      <w:pPr>
        <w:pStyle w:val="SubStepAlpha"/>
      </w:pPr>
      <w:r>
        <w:t xml:space="preserve">In the left pane select </w:t>
      </w:r>
      <w:r w:rsidRPr="00587EB5">
        <w:rPr>
          <w:b/>
        </w:rPr>
        <w:t>Ethernet</w:t>
      </w:r>
      <w:r w:rsidRPr="00FF79CC">
        <w:t xml:space="preserve">, </w:t>
      </w:r>
      <w:r>
        <w:t xml:space="preserve">then </w:t>
      </w:r>
      <w:r w:rsidRPr="00FF79CC">
        <w:t xml:space="preserve">click the </w:t>
      </w:r>
      <w:r w:rsidRPr="00587EB5">
        <w:rPr>
          <w:b/>
          <w:bCs/>
        </w:rPr>
        <w:t xml:space="preserve">Change adapter options </w:t>
      </w:r>
      <w:r>
        <w:t>link.</w:t>
      </w:r>
    </w:p>
    <w:p w:rsidR="00587EB5" w:rsidRDefault="00587EB5" w:rsidP="00587EB5">
      <w:pPr>
        <w:pStyle w:val="Visual"/>
      </w:pPr>
      <w:r>
        <w:rPr>
          <w:noProof/>
        </w:rPr>
        <w:drawing>
          <wp:inline distT="0" distB="0" distL="0" distR="0" wp14:anchorId="385C31FC" wp14:editId="43F66657">
            <wp:extent cx="4760339" cy="28949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597" cy="29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871E0D">
      <w:pPr>
        <w:pStyle w:val="SubStepAlpha"/>
        <w:keepNext/>
      </w:pPr>
      <w:r>
        <w:lastRenderedPageBreak/>
        <w:t xml:space="preserve">The Network Connections window displays the available network interfaces on the PC. </w:t>
      </w:r>
      <w:r w:rsidR="0053140A">
        <w:t>In this example, r</w:t>
      </w:r>
      <w:r>
        <w:t xml:space="preserve">ight-click the </w:t>
      </w:r>
      <w:r w:rsidRPr="00587EB5">
        <w:rPr>
          <w:b/>
        </w:rPr>
        <w:t>Ethernet0</w:t>
      </w:r>
      <w:r>
        <w:t xml:space="preserve"> interface and select </w:t>
      </w:r>
      <w:r w:rsidRPr="00587EB5">
        <w:rPr>
          <w:b/>
        </w:rPr>
        <w:t>Properties</w:t>
      </w:r>
      <w:r>
        <w:t>.</w:t>
      </w:r>
    </w:p>
    <w:p w:rsidR="00587EB5" w:rsidRDefault="00587EB5" w:rsidP="00587EB5">
      <w:pPr>
        <w:pStyle w:val="Visual"/>
      </w:pPr>
      <w:r>
        <w:rPr>
          <w:noProof/>
        </w:rPr>
        <w:drawing>
          <wp:inline distT="0" distB="0" distL="0" distR="0" wp14:anchorId="5EC0F09E" wp14:editId="2ADBD583">
            <wp:extent cx="4971218" cy="3254313"/>
            <wp:effectExtent l="0" t="0" r="127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72" cy="32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587EB5">
      <w:pPr>
        <w:pStyle w:val="SubStepAlpha"/>
      </w:pPr>
      <w:r>
        <w:t xml:space="preserve">Select </w:t>
      </w:r>
      <w:r w:rsidRPr="00871E0D">
        <w:rPr>
          <w:b/>
        </w:rPr>
        <w:t>Internet Protocol Version 4 (TCP/IPv4)</w:t>
      </w:r>
      <w:r>
        <w:t xml:space="preserve"> and then click </w:t>
      </w:r>
      <w:r w:rsidRPr="00871E0D">
        <w:rPr>
          <w:b/>
        </w:rPr>
        <w:t>Properties</w:t>
      </w:r>
      <w:r>
        <w:t>.</w:t>
      </w:r>
    </w:p>
    <w:p w:rsidR="00587EB5" w:rsidRDefault="00587EB5" w:rsidP="00587EB5">
      <w:pPr>
        <w:pStyle w:val="Visual"/>
      </w:pPr>
      <w:r>
        <w:rPr>
          <w:noProof/>
        </w:rPr>
        <w:drawing>
          <wp:inline distT="0" distB="0" distL="0" distR="0" wp14:anchorId="4E9ABC95" wp14:editId="21419099">
            <wp:extent cx="4732667" cy="380200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33" cy="38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587EB5">
      <w:pPr>
        <w:pStyle w:val="BodyTextL50"/>
      </w:pPr>
      <w:r w:rsidRPr="002A691D">
        <w:rPr>
          <w:b/>
        </w:rPr>
        <w:lastRenderedPageBreak/>
        <w:t>Note</w:t>
      </w:r>
      <w:r w:rsidRPr="00313854">
        <w:t>:</w:t>
      </w:r>
      <w:r>
        <w:t xml:space="preserve"> You can also double-click </w:t>
      </w:r>
      <w:r w:rsidRPr="002A691D">
        <w:rPr>
          <w:b/>
        </w:rPr>
        <w:t>Internet Protocol Version 4 (TCP/IPv4</w:t>
      </w:r>
      <w:r>
        <w:t>) to display the Properties window.</w:t>
      </w:r>
    </w:p>
    <w:p w:rsidR="00587EB5" w:rsidRDefault="00587EB5">
      <w:pPr>
        <w:pStyle w:val="SubStepAlpha"/>
      </w:pPr>
      <w:bookmarkStart w:id="0" w:name="OLE_LINK10"/>
      <w:bookmarkStart w:id="1" w:name="OLE_LINK11"/>
      <w:bookmarkStart w:id="2" w:name="OLE_LINK12"/>
      <w:r>
        <w:t xml:space="preserve">Select the </w:t>
      </w:r>
      <w:r>
        <w:rPr>
          <w:b/>
        </w:rPr>
        <w:t xml:space="preserve">Obtain an </w:t>
      </w:r>
      <w:r w:rsidRPr="00587EB5">
        <w:rPr>
          <w:b/>
        </w:rPr>
        <w:t>IP address</w:t>
      </w:r>
      <w:bookmarkEnd w:id="0"/>
      <w:bookmarkEnd w:id="1"/>
      <w:r>
        <w:rPr>
          <w:b/>
        </w:rPr>
        <w:t xml:space="preserve"> automatically</w:t>
      </w:r>
      <w:r w:rsidR="00DD6D0B">
        <w:t xml:space="preserve">. </w:t>
      </w:r>
      <w:r>
        <w:t xml:space="preserve">Select the </w:t>
      </w:r>
      <w:r w:rsidRPr="00DD6D0B">
        <w:rPr>
          <w:b/>
          <w:bCs/>
        </w:rPr>
        <w:t>Obtain DNS server address automatically</w:t>
      </w:r>
      <w:r w:rsidR="00DD6D0B">
        <w:t xml:space="preserve">. Click </w:t>
      </w:r>
      <w:r w:rsidR="00DD6D0B">
        <w:rPr>
          <w:b/>
        </w:rPr>
        <w:t>OK</w:t>
      </w:r>
      <w:r w:rsidR="00DD6D0B">
        <w:t>.</w:t>
      </w:r>
    </w:p>
    <w:bookmarkEnd w:id="2"/>
    <w:p w:rsidR="00587EB5" w:rsidRDefault="006A4B94" w:rsidP="00587EB5">
      <w:pPr>
        <w:pStyle w:val="Visual"/>
      </w:pPr>
      <w:r>
        <w:rPr>
          <w:noProof/>
        </w:rPr>
        <w:drawing>
          <wp:inline distT="0" distB="0" distL="0" distR="0" wp14:anchorId="6B5509B5" wp14:editId="38625393">
            <wp:extent cx="3465195" cy="3745276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401" cy="37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B9" w:rsidRDefault="009944A7">
      <w:pPr>
        <w:pStyle w:val="SubStepAlpha"/>
        <w:keepNext/>
      </w:pPr>
      <w:r>
        <w:t xml:space="preserve">Before clicking </w:t>
      </w:r>
      <w:r w:rsidRPr="00871E0D">
        <w:rPr>
          <w:b/>
        </w:rPr>
        <w:t>Close</w:t>
      </w:r>
      <w:r>
        <w:t xml:space="preserve"> on the Ethernet0 Properties window ans</w:t>
      </w:r>
      <w:r w:rsidR="00012B91">
        <w:t>w</w:t>
      </w:r>
      <w:r>
        <w:t>er the following questions:</w:t>
      </w:r>
    </w:p>
    <w:p w:rsidR="00936E54" w:rsidRDefault="00936E54" w:rsidP="00936E54">
      <w:pPr>
        <w:pStyle w:val="BodyTextL50"/>
        <w:keepNext/>
      </w:pPr>
      <w:r>
        <w:t>What is the name and model number of the NIC in the “Connect using:” field?</w:t>
      </w:r>
    </w:p>
    <w:p w:rsidR="00AF3C77" w:rsidRDefault="00AF3C77" w:rsidP="00936E54">
      <w:pPr>
        <w:pStyle w:val="BodyTextL50"/>
        <w:keepNext/>
      </w:pPr>
      <w:r w:rsidRPr="00AF3C77">
        <w:t>Realtek RTL8821CE 802.11ac PCIe Adapter</w:t>
      </w:r>
    </w:p>
    <w:p w:rsidR="00936E54" w:rsidRDefault="00936E54" w:rsidP="00936E54">
      <w:pPr>
        <w:pStyle w:val="BodyTextL50"/>
        <w:keepNext/>
      </w:pPr>
      <w:r>
        <w:t xml:space="preserve">What are the </w:t>
      </w:r>
      <w:r w:rsidR="009944A7">
        <w:t xml:space="preserve">first three </w:t>
      </w:r>
      <w:r>
        <w:t>items listed in the “This connection uses the following items:” field?</w:t>
      </w:r>
    </w:p>
    <w:p w:rsidR="00853B37" w:rsidRDefault="00853B37" w:rsidP="00853B37">
      <w:pPr>
        <w:pStyle w:val="BodyTextL50"/>
        <w:keepNext/>
        <w:numPr>
          <w:ilvl w:val="1"/>
          <w:numId w:val="1"/>
        </w:numPr>
      </w:pPr>
      <w:r>
        <w:t>Client for Microsoft Networks</w:t>
      </w:r>
    </w:p>
    <w:p w:rsidR="00853B37" w:rsidRDefault="00853B37" w:rsidP="00853B37">
      <w:pPr>
        <w:pStyle w:val="BodyTextL50"/>
        <w:keepNext/>
        <w:numPr>
          <w:ilvl w:val="1"/>
          <w:numId w:val="1"/>
        </w:numPr>
      </w:pPr>
      <w:r>
        <w:t>VMWare Bridge Protocol</w:t>
      </w:r>
    </w:p>
    <w:p w:rsidR="00853B37" w:rsidRDefault="00853B37" w:rsidP="00853B37">
      <w:pPr>
        <w:pStyle w:val="BodyTextL50"/>
        <w:keepNext/>
        <w:numPr>
          <w:ilvl w:val="1"/>
          <w:numId w:val="1"/>
        </w:numPr>
      </w:pPr>
      <w:r>
        <w:t>File and Printer Sharing for Microsoft Networks</w:t>
      </w:r>
    </w:p>
    <w:p w:rsidR="00936E54" w:rsidRDefault="00012B91" w:rsidP="00012B91">
      <w:pPr>
        <w:pStyle w:val="SubStepAlpha"/>
      </w:pPr>
      <w:r>
        <w:t xml:space="preserve">Repeat the previous steps </w:t>
      </w:r>
      <w:r w:rsidR="00D478A1">
        <w:t>to configure network address settings</w:t>
      </w:r>
      <w:r>
        <w:t xml:space="preserve"> on PC-B</w:t>
      </w:r>
      <w:r w:rsidR="00936E54">
        <w:t>.</w:t>
      </w:r>
    </w:p>
    <w:p w:rsidR="00936E54" w:rsidRDefault="00ED655F" w:rsidP="00936E54">
      <w:pPr>
        <w:pStyle w:val="StepHead"/>
      </w:pPr>
      <w:r>
        <w:t>Document</w:t>
      </w:r>
      <w:r w:rsidR="00981538">
        <w:t xml:space="preserve"> PC-A </w:t>
      </w:r>
      <w:r w:rsidR="005643E7">
        <w:t>n</w:t>
      </w:r>
      <w:r w:rsidR="00981538">
        <w:t xml:space="preserve">etworking </w:t>
      </w:r>
      <w:r w:rsidR="005643E7">
        <w:t>a</w:t>
      </w:r>
      <w:r w:rsidR="00981538">
        <w:t xml:space="preserve">ddress </w:t>
      </w:r>
      <w:r w:rsidR="005643E7">
        <w:t>s</w:t>
      </w:r>
      <w:r w:rsidR="00981538">
        <w:t>ettings</w:t>
      </w:r>
      <w:r w:rsidR="005643E7">
        <w:t>.</w:t>
      </w:r>
    </w:p>
    <w:p w:rsidR="00936E54" w:rsidRDefault="00936E54" w:rsidP="00936E54">
      <w:pPr>
        <w:pStyle w:val="SubStepAlpha"/>
      </w:pPr>
      <w:r>
        <w:t>Check the lights on the back of the NIC</w:t>
      </w:r>
      <w:r w:rsidR="006A4B94">
        <w:t xml:space="preserve"> of PC-A</w:t>
      </w:r>
      <w:r>
        <w:t>. These lights will blink when there is network activity.</w:t>
      </w:r>
    </w:p>
    <w:p w:rsidR="006A4B94" w:rsidRDefault="006A4B94" w:rsidP="00705C3D">
      <w:pPr>
        <w:pStyle w:val="SubStepAlpha"/>
      </w:pPr>
      <w:r>
        <w:t xml:space="preserve">Use </w:t>
      </w:r>
      <w:r w:rsidR="000B53F9" w:rsidRPr="000B53F9">
        <w:rPr>
          <w:b/>
        </w:rPr>
        <w:t>Command Prompt</w:t>
      </w:r>
      <w:r>
        <w:t xml:space="preserve"> to verify the PC settings and connectivity.</w:t>
      </w:r>
      <w:r w:rsidR="000B53F9">
        <w:t xml:space="preserve"> </w:t>
      </w:r>
      <w:r>
        <w:t xml:space="preserve">From PC-A, </w:t>
      </w:r>
      <w:bookmarkStart w:id="3" w:name="OLE_LINK13"/>
      <w:r w:rsidR="00DD6D0B">
        <w:t xml:space="preserve">right-click </w:t>
      </w:r>
      <w:r w:rsidR="00DD6D0B" w:rsidRPr="000B53F9">
        <w:rPr>
          <w:b/>
        </w:rPr>
        <w:t>Start</w:t>
      </w:r>
      <w:r w:rsidR="00DD6D0B" w:rsidRPr="00871E0D">
        <w:t xml:space="preserve"> and select</w:t>
      </w:r>
      <w:r>
        <w:t xml:space="preserve"> </w:t>
      </w:r>
      <w:r w:rsidRPr="000B53F9">
        <w:rPr>
          <w:b/>
        </w:rPr>
        <w:t>Command Prompt</w:t>
      </w:r>
      <w:r w:rsidR="00DD6D0B">
        <w:t>.</w:t>
      </w:r>
      <w:bookmarkEnd w:id="3"/>
    </w:p>
    <w:p w:rsidR="006A4B94" w:rsidRPr="004A0FE8" w:rsidRDefault="00DD6D0B" w:rsidP="00871E0D">
      <w:pPr>
        <w:pStyle w:val="SubStepAlpha"/>
        <w:keepNext/>
        <w:rPr>
          <w:noProof/>
        </w:rPr>
      </w:pPr>
      <w:r>
        <w:rPr>
          <w:noProof/>
        </w:rPr>
        <w:lastRenderedPageBreak/>
        <w:t xml:space="preserve">At the prompt, enter </w:t>
      </w:r>
      <w:r>
        <w:rPr>
          <w:b/>
          <w:noProof/>
        </w:rPr>
        <w:t xml:space="preserve">ipconfig /all </w:t>
      </w:r>
      <w:r>
        <w:rPr>
          <w:noProof/>
        </w:rPr>
        <w:t>command to view IP configuration on PC-A.</w:t>
      </w:r>
    </w:p>
    <w:p w:rsidR="006A4B94" w:rsidRDefault="00981538" w:rsidP="006A4B94">
      <w:pPr>
        <w:pStyle w:val="Visual"/>
      </w:pPr>
      <w:r>
        <w:rPr>
          <w:noProof/>
        </w:rPr>
        <w:drawing>
          <wp:inline distT="0" distB="0" distL="0" distR="0">
            <wp:extent cx="4943475" cy="411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95" cy="412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38" w:rsidRDefault="00981538" w:rsidP="00981538">
      <w:pPr>
        <w:pStyle w:val="BodyTextL50"/>
        <w:keepNext/>
      </w:pPr>
      <w:r>
        <w:t>What is the IP</w:t>
      </w:r>
      <w:r w:rsidR="00DD6D0B">
        <w:t>v4</w:t>
      </w:r>
      <w:r>
        <w:t xml:space="preserve"> address of the computer?</w:t>
      </w:r>
    </w:p>
    <w:p w:rsidR="00981538" w:rsidRDefault="00AF3C77" w:rsidP="00981538">
      <w:pPr>
        <w:pStyle w:val="BodyTextL50"/>
      </w:pPr>
      <w:r>
        <w:t>192.168.31.120</w:t>
      </w:r>
    </w:p>
    <w:p w:rsidR="00981538" w:rsidRDefault="00981538" w:rsidP="00981538">
      <w:pPr>
        <w:pStyle w:val="BodyTextL50"/>
        <w:keepNext/>
      </w:pPr>
      <w:r>
        <w:t>What is the subnet mask of the computer?</w:t>
      </w:r>
    </w:p>
    <w:p w:rsidR="00981538" w:rsidRDefault="00AF3C77" w:rsidP="00981538">
      <w:pPr>
        <w:pStyle w:val="BodyTextL50"/>
      </w:pPr>
      <w:r>
        <w:t>255.255.255.0</w:t>
      </w:r>
    </w:p>
    <w:p w:rsidR="00981538" w:rsidRDefault="00981538" w:rsidP="00981538">
      <w:pPr>
        <w:pStyle w:val="BodyTextL50"/>
        <w:keepNext/>
      </w:pPr>
      <w:r>
        <w:t>What is the default gateway of the computer?</w:t>
      </w:r>
    </w:p>
    <w:p w:rsidR="00981538" w:rsidRDefault="00434BF4" w:rsidP="00981538">
      <w:pPr>
        <w:pStyle w:val="BodyTextL50"/>
      </w:pPr>
      <w:r>
        <w:t>192.168.31.1</w:t>
      </w:r>
    </w:p>
    <w:p w:rsidR="00981538" w:rsidRDefault="00981538" w:rsidP="00981538">
      <w:pPr>
        <w:pStyle w:val="BodyTextL50"/>
        <w:keepNext/>
      </w:pPr>
      <w:r>
        <w:t>What are the DNS servers for the computer?</w:t>
      </w:r>
    </w:p>
    <w:p w:rsidR="000B53F9" w:rsidRDefault="00434BF4" w:rsidP="000B53F9">
      <w:pPr>
        <w:pStyle w:val="BodyTextL50"/>
      </w:pPr>
      <w:r>
        <w:t>192.168.31.1</w:t>
      </w:r>
    </w:p>
    <w:p w:rsidR="00981538" w:rsidRDefault="00981538" w:rsidP="00981538">
      <w:pPr>
        <w:pStyle w:val="BodyTextL50"/>
        <w:keepNext/>
      </w:pPr>
      <w:r>
        <w:t>What is the MAC address</w:t>
      </w:r>
      <w:r w:rsidR="000B53F9">
        <w:t xml:space="preserve"> (physical address)</w:t>
      </w:r>
      <w:r>
        <w:t xml:space="preserve"> of the computer?</w:t>
      </w:r>
    </w:p>
    <w:p w:rsidR="000B53F9" w:rsidRDefault="00434BF4" w:rsidP="000B53F9">
      <w:pPr>
        <w:pStyle w:val="BodyTextL50"/>
      </w:pPr>
      <w:r>
        <w:t>0C-96-E6-54-9D-61</w:t>
      </w:r>
    </w:p>
    <w:p w:rsidR="00981538" w:rsidRDefault="00981538" w:rsidP="00981538">
      <w:pPr>
        <w:pStyle w:val="BodyTextL50"/>
        <w:keepNext/>
      </w:pPr>
      <w:r>
        <w:t>Is DHCP enabled?</w:t>
      </w:r>
    </w:p>
    <w:p w:rsidR="00981538" w:rsidRDefault="00434BF4" w:rsidP="00981538">
      <w:pPr>
        <w:pStyle w:val="BodyTextL50"/>
      </w:pPr>
      <w:r>
        <w:t>Yes</w:t>
      </w:r>
    </w:p>
    <w:p w:rsidR="00981538" w:rsidRDefault="00981538" w:rsidP="00981538">
      <w:pPr>
        <w:pStyle w:val="BodyTextL50"/>
        <w:keepNext/>
      </w:pPr>
      <w:r>
        <w:t>What is the IP address of the DHCP server?</w:t>
      </w:r>
    </w:p>
    <w:p w:rsidR="001F2467" w:rsidRDefault="00434BF4" w:rsidP="001F2467">
      <w:pPr>
        <w:pStyle w:val="BodyTextL50"/>
      </w:pPr>
      <w:r>
        <w:t>192.168.31.1</w:t>
      </w:r>
    </w:p>
    <w:p w:rsidR="00981538" w:rsidRDefault="00981538" w:rsidP="00981538">
      <w:pPr>
        <w:pStyle w:val="BodyTextL50"/>
        <w:keepNext/>
      </w:pPr>
      <w:r>
        <w:t>On what date was the Lease Obtained?</w:t>
      </w:r>
    </w:p>
    <w:p w:rsidR="001F2467" w:rsidRDefault="00434BF4" w:rsidP="001F2467">
      <w:pPr>
        <w:pStyle w:val="BodyTextL50"/>
      </w:pPr>
      <w:r>
        <w:t>Monday, May 25, 2020</w:t>
      </w:r>
    </w:p>
    <w:p w:rsidR="00981538" w:rsidRDefault="00981538" w:rsidP="00981538">
      <w:pPr>
        <w:pStyle w:val="BodyTextL50"/>
        <w:keepNext/>
      </w:pPr>
      <w:r>
        <w:lastRenderedPageBreak/>
        <w:t>On what date does the Lease Expire?</w:t>
      </w:r>
    </w:p>
    <w:p w:rsidR="00434BF4" w:rsidRDefault="00434BF4" w:rsidP="00981538">
      <w:pPr>
        <w:pStyle w:val="BodyTextL50"/>
        <w:keepNext/>
      </w:pPr>
      <w:r>
        <w:t>Tuesday, May 26, 2020</w:t>
      </w:r>
    </w:p>
    <w:p w:rsidR="00936E54" w:rsidRDefault="00ED655F" w:rsidP="00936E54">
      <w:pPr>
        <w:pStyle w:val="StepHead"/>
      </w:pPr>
      <w:r>
        <w:t xml:space="preserve">Test the PC-A </w:t>
      </w:r>
      <w:r w:rsidR="005643E7">
        <w:t>n</w:t>
      </w:r>
      <w:r>
        <w:t xml:space="preserve">etwork </w:t>
      </w:r>
      <w:r w:rsidR="005643E7">
        <w:t>i</w:t>
      </w:r>
      <w:r>
        <w:t xml:space="preserve">nterface TCP/IP </w:t>
      </w:r>
      <w:r w:rsidR="005643E7">
        <w:t>s</w:t>
      </w:r>
      <w:r>
        <w:t>tack</w:t>
      </w:r>
      <w:r w:rsidR="00077610">
        <w:t>.</w:t>
      </w:r>
    </w:p>
    <w:p w:rsidR="006B568E" w:rsidRDefault="006B568E" w:rsidP="00936E54">
      <w:pPr>
        <w:pStyle w:val="SubStepAlpha"/>
      </w:pPr>
      <w:r>
        <w:t xml:space="preserve">To verify that the TCP/IP protocol is functioning, </w:t>
      </w:r>
      <w:r w:rsidR="00ED655F">
        <w:t>pinging your loopback address</w:t>
      </w:r>
      <w:r>
        <w:t xml:space="preserve"> (127.0.0.1). Enter the </w:t>
      </w:r>
      <w:r>
        <w:rPr>
          <w:b/>
        </w:rPr>
        <w:t>ping 127.0.0.1</w:t>
      </w:r>
      <w:r w:rsidRPr="00871E0D">
        <w:t xml:space="preserve"> command </w:t>
      </w:r>
      <w:r>
        <w:t>at the prompt.</w:t>
      </w:r>
    </w:p>
    <w:p w:rsidR="006B568E" w:rsidRDefault="006B568E" w:rsidP="00871E0D">
      <w:pPr>
        <w:pStyle w:val="CMD"/>
      </w:pPr>
      <w:r>
        <w:t xml:space="preserve">C:\Users\Bob&gt; </w:t>
      </w:r>
      <w:r w:rsidRPr="00871E0D">
        <w:rPr>
          <w:b/>
        </w:rPr>
        <w:t>ping 127.0.0.1</w:t>
      </w:r>
    </w:p>
    <w:p w:rsidR="00936E54" w:rsidRDefault="006B568E" w:rsidP="00936E54">
      <w:pPr>
        <w:pStyle w:val="SubStepAlpha"/>
      </w:pPr>
      <w:r>
        <w:t>You can also ping</w:t>
      </w:r>
      <w:r w:rsidR="00ED655F">
        <w:rPr>
          <w:b/>
          <w:bCs/>
        </w:rPr>
        <w:t xml:space="preserve"> </w:t>
      </w:r>
      <w:r w:rsidR="00936E54" w:rsidRPr="00ED655F">
        <w:rPr>
          <w:iCs/>
        </w:rPr>
        <w:t>your IP address</w:t>
      </w:r>
      <w:r w:rsidR="00936E54" w:rsidRPr="00ED655F">
        <w:t>.</w:t>
      </w:r>
      <w:r w:rsidR="00ED655F">
        <w:t xml:space="preserve"> In this</w:t>
      </w:r>
      <w:r w:rsidR="00936E54">
        <w:t xml:space="preserve"> example, </w:t>
      </w:r>
      <w:r>
        <w:t xml:space="preserve">enter the </w:t>
      </w:r>
      <w:r w:rsidR="00C66311" w:rsidRPr="00C66311">
        <w:rPr>
          <w:b/>
        </w:rPr>
        <w:t>ping 72.163.4.161</w:t>
      </w:r>
      <w:r w:rsidR="00C66311">
        <w:t xml:space="preserve"> or the </w:t>
      </w:r>
      <w:r w:rsidR="00ED655F">
        <w:rPr>
          <w:b/>
          <w:bCs/>
        </w:rPr>
        <w:t xml:space="preserve">ping </w:t>
      </w:r>
      <w:r w:rsidR="004B788B">
        <w:rPr>
          <w:b/>
          <w:bCs/>
        </w:rPr>
        <w:t>www.cisco.com</w:t>
      </w:r>
      <w:r>
        <w:t xml:space="preserve"> command at the prompt.</w:t>
      </w:r>
    </w:p>
    <w:p w:rsidR="00936E54" w:rsidRDefault="00C66311" w:rsidP="00936E54">
      <w:pPr>
        <w:pStyle w:val="Visual"/>
      </w:pPr>
      <w:r>
        <w:rPr>
          <w:noProof/>
        </w:rPr>
        <w:drawing>
          <wp:inline distT="0" distB="0" distL="0" distR="0" wp14:anchorId="215362B2" wp14:editId="2FA88149">
            <wp:extent cx="4761632" cy="25336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5170" cy="25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10" w:rsidRDefault="00936E54" w:rsidP="00936E54">
      <w:pPr>
        <w:pStyle w:val="SubStepAlpha"/>
      </w:pPr>
      <w:r>
        <w:t>Record one of the replies from your ping command.</w:t>
      </w:r>
    </w:p>
    <w:p w:rsidR="00077610" w:rsidRDefault="00280C74" w:rsidP="00871E0D">
      <w:pPr>
        <w:pStyle w:val="BodyTextL50"/>
      </w:pPr>
      <w:r>
        <w:t>Reply from 127.0.0.1: bytes=32 time&lt;1ms TTL=128</w:t>
      </w:r>
    </w:p>
    <w:p w:rsidR="00936E54" w:rsidRDefault="00936E54" w:rsidP="00871E0D">
      <w:pPr>
        <w:pStyle w:val="BodyTextL50"/>
      </w:pPr>
      <w:r>
        <w:t xml:space="preserve">If the ping was not successful, ask </w:t>
      </w:r>
      <w:r w:rsidR="006B568E">
        <w:t>your</w:t>
      </w:r>
      <w:r>
        <w:t xml:space="preserve"> instructor for assistance.</w:t>
      </w:r>
    </w:p>
    <w:p w:rsidR="00936E54" w:rsidRDefault="00D478A1" w:rsidP="00936E54">
      <w:pPr>
        <w:pStyle w:val="StepHead"/>
      </w:pPr>
      <w:r>
        <w:t xml:space="preserve">Document PC-B </w:t>
      </w:r>
      <w:r w:rsidR="005643E7">
        <w:t>n</w:t>
      </w:r>
      <w:r>
        <w:t xml:space="preserve">etwork </w:t>
      </w:r>
      <w:r w:rsidR="005643E7">
        <w:t>a</w:t>
      </w:r>
      <w:r>
        <w:t xml:space="preserve">ddress </w:t>
      </w:r>
      <w:r w:rsidR="005643E7">
        <w:t>s</w:t>
      </w:r>
      <w:r>
        <w:t>ettings</w:t>
      </w:r>
      <w:r w:rsidR="005643E7">
        <w:t>.</w:t>
      </w:r>
    </w:p>
    <w:p w:rsidR="006B568E" w:rsidRDefault="00B86C3D" w:rsidP="00936E54">
      <w:pPr>
        <w:pStyle w:val="SubStepAlpha"/>
      </w:pPr>
      <w:r>
        <w:t>Log in to PC-</w:t>
      </w:r>
      <w:r w:rsidR="00936E54">
        <w:t xml:space="preserve">B </w:t>
      </w:r>
      <w:r w:rsidR="006B568E">
        <w:t>using an account with administrative privileges.</w:t>
      </w:r>
    </w:p>
    <w:p w:rsidR="00936E54" w:rsidRDefault="006B568E" w:rsidP="00936E54">
      <w:pPr>
        <w:pStyle w:val="SubStepAlpha"/>
      </w:pPr>
      <w:r>
        <w:t xml:space="preserve">Verify that PC-B uses DHCP for the network address settings. Click </w:t>
      </w:r>
      <w:r>
        <w:rPr>
          <w:b/>
        </w:rPr>
        <w:t xml:space="preserve">Start </w:t>
      </w:r>
      <w:r>
        <w:t xml:space="preserve">&gt; </w:t>
      </w:r>
      <w:r>
        <w:rPr>
          <w:b/>
        </w:rPr>
        <w:t xml:space="preserve">Settings </w:t>
      </w:r>
      <w:r>
        <w:t xml:space="preserve">&gt; </w:t>
      </w:r>
      <w:r>
        <w:rPr>
          <w:b/>
        </w:rPr>
        <w:t>Change adapter options</w:t>
      </w:r>
      <w:r w:rsidRPr="00871E0D">
        <w:t xml:space="preserve">. </w:t>
      </w:r>
      <w:r>
        <w:t>R</w:t>
      </w:r>
      <w:r w:rsidRPr="00871E0D">
        <w:t xml:space="preserve">ight-click </w:t>
      </w:r>
      <w:r w:rsidRPr="006B568E">
        <w:t xml:space="preserve">the desired network adapter and select </w:t>
      </w:r>
      <w:r w:rsidRPr="00871E0D">
        <w:rPr>
          <w:b/>
        </w:rPr>
        <w:t>Properties</w:t>
      </w:r>
      <w:r>
        <w:t>.</w:t>
      </w:r>
      <w:r w:rsidR="00936E54">
        <w:t xml:space="preserve"> </w:t>
      </w:r>
      <w:r>
        <w:t xml:space="preserve">Double-click </w:t>
      </w:r>
      <w:r>
        <w:rPr>
          <w:b/>
        </w:rPr>
        <w:t xml:space="preserve">Internet Protocol Version 4 (TCP/IPv4) </w:t>
      </w:r>
      <w:r w:rsidR="00936E54">
        <w:t xml:space="preserve">and ensure the </w:t>
      </w:r>
      <w:r w:rsidR="00936E54">
        <w:rPr>
          <w:b/>
          <w:bCs/>
        </w:rPr>
        <w:t xml:space="preserve">Obtain an IP address automatically </w:t>
      </w:r>
      <w:r w:rsidR="00936E54">
        <w:t xml:space="preserve">and the </w:t>
      </w:r>
      <w:r w:rsidR="00936E54">
        <w:rPr>
          <w:b/>
          <w:bCs/>
        </w:rPr>
        <w:t xml:space="preserve">Obtain DNS server address automatically </w:t>
      </w:r>
      <w:r w:rsidR="00936E54">
        <w:t xml:space="preserve">are selected. Click </w:t>
      </w:r>
      <w:r w:rsidR="005668EC">
        <w:rPr>
          <w:b/>
          <w:bCs/>
        </w:rPr>
        <w:t>OK</w:t>
      </w:r>
      <w:r w:rsidR="005668EC" w:rsidRPr="00871E0D">
        <w:rPr>
          <w:bCs/>
        </w:rPr>
        <w:t xml:space="preserve"> &gt; </w:t>
      </w:r>
      <w:r w:rsidR="005668EC">
        <w:rPr>
          <w:b/>
          <w:bCs/>
        </w:rPr>
        <w:t>Close</w:t>
      </w:r>
      <w:r w:rsidR="00936E54">
        <w:t>.</w:t>
      </w:r>
    </w:p>
    <w:p w:rsidR="00936E54" w:rsidRDefault="00936E54" w:rsidP="00936E54">
      <w:pPr>
        <w:pStyle w:val="SubStepAlpha"/>
      </w:pPr>
      <w:r>
        <w:t xml:space="preserve">Open a command </w:t>
      </w:r>
      <w:r w:rsidR="00D478A1">
        <w:t xml:space="preserve">prompt </w:t>
      </w:r>
      <w:r>
        <w:t>window</w:t>
      </w:r>
      <w:r w:rsidR="00751E3B">
        <w:t xml:space="preserve"> enter</w:t>
      </w:r>
      <w:r>
        <w:t xml:space="preserve"> </w:t>
      </w:r>
      <w:r w:rsidRPr="00871E0D">
        <w:rPr>
          <w:b/>
        </w:rPr>
        <w:t>ipconfig /all</w:t>
      </w:r>
      <w:r w:rsidR="00751E3B">
        <w:t xml:space="preserve"> at the prompt.</w:t>
      </w:r>
    </w:p>
    <w:p w:rsidR="00936E54" w:rsidRDefault="00936E54" w:rsidP="00871E0D">
      <w:pPr>
        <w:pStyle w:val="BodyTextL50"/>
        <w:keepNext/>
        <w:tabs>
          <w:tab w:val="left" w:pos="6225"/>
        </w:tabs>
      </w:pPr>
      <w:r>
        <w:t>What is the IP address of the computer?</w:t>
      </w:r>
    </w:p>
    <w:p w:rsidR="00936E54" w:rsidRDefault="00DB00EA" w:rsidP="00936E54">
      <w:pPr>
        <w:pStyle w:val="BodyTextL50"/>
      </w:pPr>
      <w:r>
        <w:t>192.168.31.223</w:t>
      </w:r>
    </w:p>
    <w:p w:rsidR="00936E54" w:rsidRDefault="00936E54" w:rsidP="00936E54">
      <w:pPr>
        <w:pStyle w:val="BodyTextL50"/>
      </w:pPr>
      <w:r>
        <w:t>What is the subnet mask of the computer?</w:t>
      </w:r>
    </w:p>
    <w:p w:rsidR="00DB00EA" w:rsidRDefault="00DB00EA" w:rsidP="00936E54">
      <w:pPr>
        <w:pStyle w:val="BodyTextL50"/>
      </w:pPr>
      <w:r>
        <w:t>255.255.255.0</w:t>
      </w:r>
    </w:p>
    <w:p w:rsidR="00936E54" w:rsidRDefault="00936E54" w:rsidP="00936E54">
      <w:pPr>
        <w:pStyle w:val="BodyTextL50"/>
      </w:pPr>
      <w:r>
        <w:t>What is the default gateway of the computer?</w:t>
      </w:r>
    </w:p>
    <w:p w:rsidR="00DB00EA" w:rsidRDefault="00DB00EA" w:rsidP="00936E54">
      <w:pPr>
        <w:pStyle w:val="BodyTextL50"/>
      </w:pPr>
      <w:r>
        <w:t>192.168.31.1</w:t>
      </w:r>
    </w:p>
    <w:p w:rsidR="00936E54" w:rsidRDefault="00936E54" w:rsidP="00936E54">
      <w:pPr>
        <w:pStyle w:val="BodyTextL50"/>
      </w:pPr>
      <w:r>
        <w:t>What are the DNS servers for the computer?</w:t>
      </w:r>
    </w:p>
    <w:p w:rsidR="00DB00EA" w:rsidRDefault="00DB00EA" w:rsidP="00936E54">
      <w:pPr>
        <w:pStyle w:val="BodyTextL50"/>
      </w:pPr>
      <w:r>
        <w:lastRenderedPageBreak/>
        <w:t>192.168.31.1</w:t>
      </w:r>
    </w:p>
    <w:p w:rsidR="00936E54" w:rsidRDefault="00936E54" w:rsidP="00936E54">
      <w:pPr>
        <w:pStyle w:val="BodyTextL50"/>
      </w:pPr>
      <w:r>
        <w:t>What is the IP address of the DHCP server?</w:t>
      </w:r>
    </w:p>
    <w:p w:rsidR="00751E3B" w:rsidRDefault="00751E3B" w:rsidP="00751E3B">
      <w:pPr>
        <w:pStyle w:val="BodyTextL50"/>
      </w:pPr>
      <w:bookmarkStart w:id="4" w:name="_GoBack"/>
      <w:bookmarkEnd w:id="4"/>
      <w:r>
        <w:t>____________________________________________________________________________________</w:t>
      </w:r>
    </w:p>
    <w:p w:rsidR="0071723A" w:rsidRDefault="0071723A" w:rsidP="00871E0D">
      <w:pPr>
        <w:pStyle w:val="BodyTextL50"/>
        <w:tabs>
          <w:tab w:val="left" w:leader="underscore" w:pos="10080"/>
        </w:tabs>
        <w:rPr>
          <w:rStyle w:val="AnswerGray"/>
        </w:rPr>
      </w:pPr>
      <w:r>
        <w:t xml:space="preserve">From PC-B, </w:t>
      </w:r>
      <w:r w:rsidRPr="00B86C3D">
        <w:rPr>
          <w:bCs/>
        </w:rPr>
        <w:t>ping the</w:t>
      </w:r>
      <w:r>
        <w:rPr>
          <w:b/>
          <w:bCs/>
        </w:rPr>
        <w:t xml:space="preserve"> </w:t>
      </w:r>
      <w:r>
        <w:rPr>
          <w:iCs/>
        </w:rPr>
        <w:t>IP address of</w:t>
      </w:r>
      <w:r w:rsidRPr="00B86C3D">
        <w:rPr>
          <w:iCs/>
        </w:rPr>
        <w:t xml:space="preserve"> PC-A</w:t>
      </w:r>
      <w:r>
        <w:rPr>
          <w:i/>
          <w:iCs/>
        </w:rPr>
        <w:t xml:space="preserve">. </w:t>
      </w:r>
      <w:r>
        <w:rPr>
          <w:szCs w:val="20"/>
        </w:rPr>
        <w:t xml:space="preserve">Was the ping successful? </w:t>
      </w:r>
      <w:r>
        <w:rPr>
          <w:szCs w:val="20"/>
        </w:rPr>
        <w:tab/>
        <w:t xml:space="preserve"> </w:t>
      </w:r>
    </w:p>
    <w:p w:rsidR="0071723A" w:rsidRPr="00871E0D" w:rsidRDefault="0071723A" w:rsidP="00871E0D">
      <w:pPr>
        <w:pStyle w:val="BodyTextL50"/>
      </w:pPr>
      <w:r w:rsidRPr="00871E0D">
        <w:rPr>
          <w:b/>
        </w:rPr>
        <w:t>Note</w:t>
      </w:r>
      <w:r w:rsidRPr="00871E0D">
        <w:t>: If you cannot ping the other PC, the firewall maybe block</w:t>
      </w:r>
      <w:r w:rsidR="00E64B45">
        <w:t>ing</w:t>
      </w:r>
      <w:r w:rsidRPr="00871E0D">
        <w:t xml:space="preserve"> the ICMP echo.</w:t>
      </w:r>
    </w:p>
    <w:p w:rsidR="00936E54" w:rsidRPr="00871E0D" w:rsidRDefault="0071723A" w:rsidP="00871E0D">
      <w:pPr>
        <w:pStyle w:val="BodyTextL50"/>
        <w:tabs>
          <w:tab w:val="left" w:leader="underscore" w:pos="10080"/>
        </w:tabs>
        <w:rPr>
          <w:rStyle w:val="AnswerGray"/>
          <w:shd w:val="clear" w:color="auto" w:fill="auto"/>
        </w:rPr>
      </w:pPr>
      <w:r>
        <w:t xml:space="preserve">To turn off the firewall, click </w:t>
      </w:r>
      <w:r>
        <w:rPr>
          <w:b/>
        </w:rPr>
        <w:t xml:space="preserve">Start </w:t>
      </w:r>
      <w:r>
        <w:t xml:space="preserve">&gt; </w:t>
      </w:r>
      <w:r>
        <w:rPr>
          <w:b/>
        </w:rPr>
        <w:t>Settings</w:t>
      </w:r>
      <w:r w:rsidRPr="00871E0D">
        <w:t xml:space="preserve"> &gt;</w:t>
      </w:r>
      <w:r>
        <w:rPr>
          <w:b/>
        </w:rPr>
        <w:t xml:space="preserve"> Network &amp; Internet</w:t>
      </w:r>
      <w:r w:rsidRPr="00871E0D">
        <w:t xml:space="preserve"> &gt; </w:t>
      </w:r>
      <w:r>
        <w:rPr>
          <w:b/>
        </w:rPr>
        <w:t>Ethernet</w:t>
      </w:r>
      <w:r w:rsidRPr="00871E0D">
        <w:t xml:space="preserve"> &gt; </w:t>
      </w:r>
      <w:r>
        <w:rPr>
          <w:b/>
        </w:rPr>
        <w:t>Windows Firewall</w:t>
      </w:r>
      <w:r w:rsidRPr="00871E0D">
        <w:t xml:space="preserve"> &gt; Select </w:t>
      </w:r>
      <w:r>
        <w:rPr>
          <w:b/>
        </w:rPr>
        <w:t>Turn Windows Firewall on or off</w:t>
      </w:r>
      <w:r w:rsidRPr="00871E0D">
        <w:t>.</w:t>
      </w:r>
      <w:r w:rsidR="00E64B45">
        <w:t xml:space="preserve"> Be sure to turn on the firewall when finished.</w:t>
      </w:r>
    </w:p>
    <w:p w:rsidR="00936E54" w:rsidRDefault="00D478A1" w:rsidP="00184610">
      <w:pPr>
        <w:pStyle w:val="StepHead"/>
      </w:pPr>
      <w:r>
        <w:t xml:space="preserve">Change PC-B’s </w:t>
      </w:r>
      <w:r w:rsidR="005643E7">
        <w:t>n</w:t>
      </w:r>
      <w:r>
        <w:t xml:space="preserve">etwork </w:t>
      </w:r>
      <w:r w:rsidR="005643E7">
        <w:t>a</w:t>
      </w:r>
      <w:r>
        <w:t xml:space="preserve">ddressing from </w:t>
      </w:r>
      <w:r w:rsidR="005643E7">
        <w:t>a</w:t>
      </w:r>
      <w:r>
        <w:t xml:space="preserve">utomatic to </w:t>
      </w:r>
      <w:r w:rsidR="005643E7">
        <w:t>manual.</w:t>
      </w:r>
    </w:p>
    <w:p w:rsidR="00936E54" w:rsidRDefault="00D478A1" w:rsidP="00D478A1">
      <w:pPr>
        <w:pStyle w:val="SubStepAlpha"/>
      </w:pPr>
      <w:r>
        <w:t xml:space="preserve">Repeat Step 2 on PC-B, </w:t>
      </w:r>
      <w:r w:rsidR="00936E54" w:rsidRPr="00D478A1">
        <w:rPr>
          <w:b/>
        </w:rPr>
        <w:t>Use the following IP address</w:t>
      </w:r>
      <w:r>
        <w:t xml:space="preserve"> </w:t>
      </w:r>
      <w:r w:rsidR="00936E54">
        <w:t xml:space="preserve">and </w:t>
      </w:r>
      <w:r w:rsidR="00936E54" w:rsidRPr="00D478A1">
        <w:rPr>
          <w:b/>
        </w:rPr>
        <w:t>Use the following DNS server address</w:t>
      </w:r>
      <w:r w:rsidR="00751E3B">
        <w:t>.</w:t>
      </w:r>
    </w:p>
    <w:p w:rsidR="00936E54" w:rsidRPr="00184610" w:rsidRDefault="00936E54" w:rsidP="00936E54">
      <w:pPr>
        <w:pStyle w:val="SubStepAlpha"/>
      </w:pPr>
      <w:r>
        <w:t>Enter in the IP address</w:t>
      </w:r>
      <w:r w:rsidR="00D478A1">
        <w:t>, subnet mask, default gateway and DNS server information that you recorded in</w:t>
      </w:r>
      <w:r>
        <w:t xml:space="preserve"> the previous step. </w:t>
      </w:r>
      <w:r w:rsidRPr="00184610">
        <w:rPr>
          <w:szCs w:val="20"/>
        </w:rPr>
        <w:t xml:space="preserve">Click </w:t>
      </w:r>
      <w:r w:rsidR="00D478A1">
        <w:rPr>
          <w:b/>
          <w:bCs/>
          <w:szCs w:val="20"/>
        </w:rPr>
        <w:t xml:space="preserve">OK </w:t>
      </w:r>
      <w:r w:rsidR="00D478A1" w:rsidRPr="00D478A1">
        <w:rPr>
          <w:bCs/>
          <w:szCs w:val="20"/>
        </w:rPr>
        <w:t>and</w:t>
      </w:r>
      <w:r w:rsidR="00D478A1">
        <w:rPr>
          <w:b/>
          <w:bCs/>
          <w:szCs w:val="20"/>
        </w:rPr>
        <w:t xml:space="preserve"> Close</w:t>
      </w:r>
      <w:r w:rsidR="00184610" w:rsidRPr="00184610">
        <w:rPr>
          <w:bCs/>
          <w:szCs w:val="20"/>
        </w:rPr>
        <w:t>.</w:t>
      </w:r>
    </w:p>
    <w:p w:rsidR="00184610" w:rsidRPr="00871E0D" w:rsidRDefault="00D478A1" w:rsidP="00184610">
      <w:pPr>
        <w:pStyle w:val="SubStepAlpha"/>
      </w:pPr>
      <w:r>
        <w:t>Open a</w:t>
      </w:r>
      <w:r w:rsidR="00936E54">
        <w:t xml:space="preserve"> command </w:t>
      </w:r>
      <w:r>
        <w:t>prompt window and ping the</w:t>
      </w:r>
      <w:r w:rsidR="00936E54" w:rsidRPr="00D478A1">
        <w:rPr>
          <w:iCs/>
        </w:rPr>
        <w:t xml:space="preserve"> </w:t>
      </w:r>
      <w:r>
        <w:rPr>
          <w:iCs/>
        </w:rPr>
        <w:t>PC-</w:t>
      </w:r>
      <w:r w:rsidR="00936E54" w:rsidRPr="00D478A1">
        <w:rPr>
          <w:iCs/>
        </w:rPr>
        <w:t>B</w:t>
      </w:r>
      <w:r>
        <w:rPr>
          <w:iCs/>
        </w:rPr>
        <w:t xml:space="preserve"> IP address you just configured</w:t>
      </w:r>
      <w:r w:rsidR="00936E54">
        <w:t>.</w:t>
      </w:r>
      <w:r w:rsidR="00184610">
        <w:t xml:space="preserve"> </w:t>
      </w:r>
      <w:r>
        <w:rPr>
          <w:szCs w:val="20"/>
        </w:rPr>
        <w:t>Was the ping successful?</w:t>
      </w:r>
    </w:p>
    <w:p w:rsidR="0071723A" w:rsidRPr="00871E0D" w:rsidRDefault="0071723A" w:rsidP="00871E0D">
      <w:pPr>
        <w:pStyle w:val="BodyTextL50"/>
      </w:pPr>
      <w:r>
        <w:t>____________________________________________________________________________________</w:t>
      </w:r>
    </w:p>
    <w:p w:rsidR="00184610" w:rsidRDefault="005668EC" w:rsidP="00184610">
      <w:pPr>
        <w:pStyle w:val="StepHead"/>
      </w:pPr>
      <w:r>
        <w:t xml:space="preserve">Test </w:t>
      </w:r>
      <w:r w:rsidR="005643E7">
        <w:t>n</w:t>
      </w:r>
      <w:r>
        <w:t xml:space="preserve">etwork </w:t>
      </w:r>
      <w:r w:rsidR="005643E7">
        <w:t>c</w:t>
      </w:r>
      <w:r>
        <w:t xml:space="preserve">onnectivity with ICMP </w:t>
      </w:r>
      <w:r w:rsidR="005643E7">
        <w:t>e</w:t>
      </w:r>
      <w:r>
        <w:t xml:space="preserve">cho </w:t>
      </w:r>
      <w:r w:rsidR="005643E7">
        <w:t>r</w:t>
      </w:r>
      <w:r>
        <w:t>equests</w:t>
      </w:r>
      <w:r w:rsidR="005643E7">
        <w:t>.</w:t>
      </w:r>
    </w:p>
    <w:p w:rsidR="00184610" w:rsidRPr="00871E0D" w:rsidRDefault="00B86C3D" w:rsidP="00871E0D">
      <w:pPr>
        <w:pStyle w:val="SubStepAlpha"/>
        <w:tabs>
          <w:tab w:val="clear" w:pos="720"/>
          <w:tab w:val="left" w:leader="underscore" w:pos="10080"/>
        </w:tabs>
        <w:rPr>
          <w:rStyle w:val="AnswerGray"/>
        </w:rPr>
      </w:pPr>
      <w:r>
        <w:t>From PC-B,</w:t>
      </w:r>
      <w:r w:rsidR="00184610">
        <w:t xml:space="preserve"> </w:t>
      </w:r>
      <w:r w:rsidR="00184610" w:rsidRPr="00B86C3D">
        <w:rPr>
          <w:bCs/>
        </w:rPr>
        <w:t xml:space="preserve">ping </w:t>
      </w:r>
      <w:r w:rsidRPr="00B86C3D">
        <w:rPr>
          <w:bCs/>
        </w:rPr>
        <w:t>the</w:t>
      </w:r>
      <w:r>
        <w:rPr>
          <w:b/>
          <w:bCs/>
        </w:rPr>
        <w:t xml:space="preserve"> </w:t>
      </w:r>
      <w:r>
        <w:rPr>
          <w:iCs/>
        </w:rPr>
        <w:t>IP address of</w:t>
      </w:r>
      <w:r w:rsidRPr="00B86C3D">
        <w:rPr>
          <w:iCs/>
        </w:rPr>
        <w:t xml:space="preserve"> PC-</w:t>
      </w:r>
      <w:r w:rsidR="00184610" w:rsidRPr="00B86C3D">
        <w:rPr>
          <w:iCs/>
        </w:rPr>
        <w:t>A</w:t>
      </w:r>
      <w:r w:rsidR="00184610">
        <w:rPr>
          <w:i/>
          <w:iCs/>
        </w:rPr>
        <w:t xml:space="preserve">. </w:t>
      </w:r>
      <w:r w:rsidR="00184610">
        <w:rPr>
          <w:szCs w:val="20"/>
        </w:rPr>
        <w:t xml:space="preserve">Was the ping successful? </w:t>
      </w:r>
      <w:r w:rsidR="00184610">
        <w:rPr>
          <w:szCs w:val="20"/>
        </w:rPr>
        <w:tab/>
      </w:r>
      <w:r w:rsidR="0071723A">
        <w:rPr>
          <w:szCs w:val="20"/>
        </w:rPr>
        <w:t xml:space="preserve"> </w:t>
      </w:r>
    </w:p>
    <w:p w:rsidR="00184610" w:rsidRPr="00871E0D" w:rsidRDefault="00B86C3D" w:rsidP="00871E0D">
      <w:pPr>
        <w:pStyle w:val="SubStepAlpha"/>
        <w:tabs>
          <w:tab w:val="clear" w:pos="720"/>
          <w:tab w:val="left" w:leader="underscore" w:pos="10080"/>
        </w:tabs>
        <w:rPr>
          <w:rStyle w:val="AnswerGray"/>
        </w:rPr>
      </w:pPr>
      <w:r>
        <w:t>From PC-</w:t>
      </w:r>
      <w:r w:rsidR="00184610">
        <w:t>A</w:t>
      </w:r>
      <w:r>
        <w:t xml:space="preserve">, </w:t>
      </w:r>
      <w:r w:rsidR="00184610" w:rsidRPr="00B86C3D">
        <w:rPr>
          <w:bCs/>
        </w:rPr>
        <w:t>ping</w:t>
      </w:r>
      <w:r>
        <w:rPr>
          <w:bCs/>
        </w:rPr>
        <w:t xml:space="preserve">, </w:t>
      </w:r>
      <w:r w:rsidRPr="00B86C3D">
        <w:rPr>
          <w:bCs/>
        </w:rPr>
        <w:t>the</w:t>
      </w:r>
      <w:r>
        <w:rPr>
          <w:b/>
          <w:bCs/>
        </w:rPr>
        <w:t xml:space="preserve"> </w:t>
      </w:r>
      <w:r>
        <w:rPr>
          <w:iCs/>
        </w:rPr>
        <w:t>IP address of</w:t>
      </w:r>
      <w:r w:rsidRPr="00B86C3D">
        <w:rPr>
          <w:iCs/>
        </w:rPr>
        <w:t xml:space="preserve"> PC-</w:t>
      </w:r>
      <w:r w:rsidR="00184610" w:rsidRPr="00B86C3D">
        <w:rPr>
          <w:iCs/>
        </w:rPr>
        <w:t>B</w:t>
      </w:r>
      <w:r w:rsidR="00184610">
        <w:t xml:space="preserve">. </w:t>
      </w:r>
      <w:r w:rsidR="00184610">
        <w:rPr>
          <w:szCs w:val="20"/>
        </w:rPr>
        <w:t>Was the ping successful?</w:t>
      </w:r>
      <w:r w:rsidR="00184610">
        <w:rPr>
          <w:szCs w:val="20"/>
        </w:rPr>
        <w:tab/>
      </w:r>
      <w:r w:rsidR="0071723A">
        <w:rPr>
          <w:szCs w:val="20"/>
        </w:rPr>
        <w:t xml:space="preserve"> </w:t>
      </w:r>
    </w:p>
    <w:p w:rsidR="00184610" w:rsidRDefault="005668EC" w:rsidP="00184610">
      <w:pPr>
        <w:pStyle w:val="StepHead"/>
      </w:pPr>
      <w:r>
        <w:t xml:space="preserve">Return PC-B </w:t>
      </w:r>
      <w:r w:rsidR="005643E7">
        <w:t>n</w:t>
      </w:r>
      <w:r>
        <w:t xml:space="preserve">etwork </w:t>
      </w:r>
      <w:r w:rsidR="005643E7">
        <w:t>a</w:t>
      </w:r>
      <w:r>
        <w:t xml:space="preserve">ddress </w:t>
      </w:r>
      <w:r w:rsidR="005643E7">
        <w:t>s</w:t>
      </w:r>
      <w:r>
        <w:t xml:space="preserve">ettings to </w:t>
      </w:r>
      <w:r w:rsidR="005643E7">
        <w:t>a</w:t>
      </w:r>
      <w:r>
        <w:t>utoconfigure with DHCP</w:t>
      </w:r>
      <w:r w:rsidR="005643E7">
        <w:t>.</w:t>
      </w:r>
    </w:p>
    <w:p w:rsidR="00184610" w:rsidRPr="00936E54" w:rsidRDefault="005668EC" w:rsidP="00871E0D">
      <w:pPr>
        <w:pStyle w:val="BodyTextL25"/>
      </w:pPr>
      <w:r>
        <w:t xml:space="preserve">Return PC-Bs network address settings on Ethernet0 </w:t>
      </w:r>
      <w:r w:rsidR="00184610">
        <w:t xml:space="preserve">to </w:t>
      </w:r>
      <w:r w:rsidR="00184610" w:rsidRPr="005668EC">
        <w:rPr>
          <w:b/>
          <w:bCs/>
        </w:rPr>
        <w:t xml:space="preserve">Obtain an IP address automatically </w:t>
      </w:r>
      <w:r w:rsidR="00184610">
        <w:t xml:space="preserve">and </w:t>
      </w:r>
      <w:r w:rsidR="00184610" w:rsidRPr="005668EC">
        <w:rPr>
          <w:b/>
          <w:bCs/>
        </w:rPr>
        <w:t>Obtain DNS server address automatically</w:t>
      </w:r>
      <w:r w:rsidR="00184610">
        <w:t xml:space="preserve">. </w:t>
      </w:r>
      <w:r w:rsidR="00184610" w:rsidRPr="005668EC">
        <w:rPr>
          <w:szCs w:val="20"/>
        </w:rPr>
        <w:t xml:space="preserve">Click </w:t>
      </w:r>
      <w:r w:rsidR="00184610" w:rsidRPr="005668EC">
        <w:rPr>
          <w:b/>
          <w:bCs/>
          <w:szCs w:val="20"/>
        </w:rPr>
        <w:t xml:space="preserve">OK </w:t>
      </w:r>
      <w:r>
        <w:rPr>
          <w:szCs w:val="20"/>
        </w:rPr>
        <w:t xml:space="preserve">&gt; </w:t>
      </w:r>
      <w:r w:rsidRPr="005668EC">
        <w:rPr>
          <w:b/>
          <w:szCs w:val="20"/>
        </w:rPr>
        <w:t>Close</w:t>
      </w:r>
      <w:r w:rsidR="00184610" w:rsidRPr="005668EC">
        <w:rPr>
          <w:szCs w:val="20"/>
        </w:rPr>
        <w:t>.</w:t>
      </w:r>
    </w:p>
    <w:sectPr w:rsidR="00184610" w:rsidRPr="00936E54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AD0" w:rsidRDefault="00D81AD0" w:rsidP="0090659A">
      <w:pPr>
        <w:spacing w:after="0" w:line="240" w:lineRule="auto"/>
      </w:pPr>
      <w:r>
        <w:separator/>
      </w:r>
    </w:p>
    <w:p w:rsidR="00D81AD0" w:rsidRDefault="00D81AD0"/>
    <w:p w:rsidR="00D81AD0" w:rsidRDefault="00D81AD0"/>
    <w:p w:rsidR="00D81AD0" w:rsidRDefault="00D81AD0"/>
    <w:p w:rsidR="00D81AD0" w:rsidRDefault="00D81AD0"/>
    <w:p w:rsidR="00D81AD0" w:rsidRDefault="00D81AD0"/>
  </w:endnote>
  <w:endnote w:type="continuationSeparator" w:id="0">
    <w:p w:rsidR="00D81AD0" w:rsidRDefault="00D81AD0" w:rsidP="0090659A">
      <w:pPr>
        <w:spacing w:after="0" w:line="240" w:lineRule="auto"/>
      </w:pPr>
      <w:r>
        <w:continuationSeparator/>
      </w:r>
    </w:p>
    <w:p w:rsidR="00D81AD0" w:rsidRDefault="00D81AD0"/>
    <w:p w:rsidR="00D81AD0" w:rsidRDefault="00D81AD0"/>
    <w:p w:rsidR="00D81AD0" w:rsidRDefault="00D81AD0"/>
    <w:p w:rsidR="00D81AD0" w:rsidRDefault="00D81AD0"/>
    <w:p w:rsidR="00D81AD0" w:rsidRDefault="00D81A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853B37">
      <w:rPr>
        <w:noProof/>
      </w:rPr>
      <w:t>2020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5F6FE6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5F6FE6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853B37">
      <w:rPr>
        <w:noProof/>
      </w:rPr>
      <w:t>2020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853B37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853B37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AD0" w:rsidRDefault="00D81AD0" w:rsidP="0090659A">
      <w:pPr>
        <w:spacing w:after="0" w:line="240" w:lineRule="auto"/>
      </w:pPr>
      <w:r>
        <w:separator/>
      </w:r>
    </w:p>
    <w:p w:rsidR="00D81AD0" w:rsidRDefault="00D81AD0"/>
    <w:p w:rsidR="00D81AD0" w:rsidRDefault="00D81AD0"/>
    <w:p w:rsidR="00D81AD0" w:rsidRDefault="00D81AD0"/>
    <w:p w:rsidR="00D81AD0" w:rsidRDefault="00D81AD0"/>
    <w:p w:rsidR="00D81AD0" w:rsidRDefault="00D81AD0"/>
  </w:footnote>
  <w:footnote w:type="continuationSeparator" w:id="0">
    <w:p w:rsidR="00D81AD0" w:rsidRDefault="00D81AD0" w:rsidP="0090659A">
      <w:pPr>
        <w:spacing w:after="0" w:line="240" w:lineRule="auto"/>
      </w:pPr>
      <w:r>
        <w:continuationSeparator/>
      </w:r>
    </w:p>
    <w:p w:rsidR="00D81AD0" w:rsidRDefault="00D81AD0"/>
    <w:p w:rsidR="00D81AD0" w:rsidRDefault="00D81AD0"/>
    <w:p w:rsidR="00D81AD0" w:rsidRDefault="00D81AD0"/>
    <w:p w:rsidR="00D81AD0" w:rsidRDefault="00D81AD0"/>
    <w:p w:rsidR="00D81AD0" w:rsidRDefault="00D81A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0E79B9" w:rsidP="008402F2">
    <w:pPr>
      <w:pStyle w:val="PageHead"/>
    </w:pPr>
    <w:r>
      <w:t>Lab – Determining the IP Address Configuration of a Computer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79A89E32"/>
    <w:lvl w:ilvl="0" w:tplc="8F760AE0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pStyle w:val="SubStepAlpha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rI0M0k1SjYy1E1NNTDTNTFLNtRNtDRM1rW0TExMMzdISklNNFHSUQpOLS7OzM8DaTGsBQAo1coRQwAAAA=="/>
  </w:docVars>
  <w:rsids>
    <w:rsidRoot w:val="00FF7983"/>
    <w:rsid w:val="00001BDF"/>
    <w:rsid w:val="0000380F"/>
    <w:rsid w:val="00004175"/>
    <w:rsid w:val="000059C9"/>
    <w:rsid w:val="0001160D"/>
    <w:rsid w:val="00012B91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1EF"/>
    <w:rsid w:val="00050BA4"/>
    <w:rsid w:val="00051738"/>
    <w:rsid w:val="00052548"/>
    <w:rsid w:val="00060696"/>
    <w:rsid w:val="00067A67"/>
    <w:rsid w:val="000769CF"/>
    <w:rsid w:val="00077610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3F9"/>
    <w:rsid w:val="000B7DE5"/>
    <w:rsid w:val="000C2118"/>
    <w:rsid w:val="000C6E6E"/>
    <w:rsid w:val="000D39CE"/>
    <w:rsid w:val="000D55B4"/>
    <w:rsid w:val="000E65F0"/>
    <w:rsid w:val="000E666A"/>
    <w:rsid w:val="000E79B9"/>
    <w:rsid w:val="000F072C"/>
    <w:rsid w:val="000F2BCA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3AB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4610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246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80C74"/>
    <w:rsid w:val="00294C8F"/>
    <w:rsid w:val="002A6C56"/>
    <w:rsid w:val="002B4107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5960"/>
    <w:rsid w:val="003071FF"/>
    <w:rsid w:val="00310652"/>
    <w:rsid w:val="0031371D"/>
    <w:rsid w:val="0031789F"/>
    <w:rsid w:val="00320788"/>
    <w:rsid w:val="00322157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34BF4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875D3"/>
    <w:rsid w:val="004936C2"/>
    <w:rsid w:val="0049379C"/>
    <w:rsid w:val="004A1CA0"/>
    <w:rsid w:val="004A22E9"/>
    <w:rsid w:val="004A4ACD"/>
    <w:rsid w:val="004A5BC5"/>
    <w:rsid w:val="004B023D"/>
    <w:rsid w:val="004B788B"/>
    <w:rsid w:val="004C0909"/>
    <w:rsid w:val="004C3F97"/>
    <w:rsid w:val="004D01F2"/>
    <w:rsid w:val="004D2901"/>
    <w:rsid w:val="004D3339"/>
    <w:rsid w:val="004D353F"/>
    <w:rsid w:val="004D36D7"/>
    <w:rsid w:val="004D682B"/>
    <w:rsid w:val="004E28DF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140A"/>
    <w:rsid w:val="00536277"/>
    <w:rsid w:val="00536F43"/>
    <w:rsid w:val="005510BA"/>
    <w:rsid w:val="005538C8"/>
    <w:rsid w:val="00554B4E"/>
    <w:rsid w:val="00556C02"/>
    <w:rsid w:val="00560FD6"/>
    <w:rsid w:val="00561BB2"/>
    <w:rsid w:val="00563249"/>
    <w:rsid w:val="005643E7"/>
    <w:rsid w:val="005668EC"/>
    <w:rsid w:val="00570A65"/>
    <w:rsid w:val="005762B1"/>
    <w:rsid w:val="00580456"/>
    <w:rsid w:val="00580E73"/>
    <w:rsid w:val="00587EB5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5F6FE6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4B94"/>
    <w:rsid w:val="006A71A3"/>
    <w:rsid w:val="006B03F2"/>
    <w:rsid w:val="006B14C1"/>
    <w:rsid w:val="006B1639"/>
    <w:rsid w:val="006B568E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5C4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723A"/>
    <w:rsid w:val="00721E01"/>
    <w:rsid w:val="007222AD"/>
    <w:rsid w:val="007267CF"/>
    <w:rsid w:val="00730CEB"/>
    <w:rsid w:val="00731F3F"/>
    <w:rsid w:val="00733BAB"/>
    <w:rsid w:val="007436BF"/>
    <w:rsid w:val="007443E9"/>
    <w:rsid w:val="00745DCE"/>
    <w:rsid w:val="00751E3B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407"/>
    <w:rsid w:val="00786F58"/>
    <w:rsid w:val="00787CC1"/>
    <w:rsid w:val="00792275"/>
    <w:rsid w:val="00792F4E"/>
    <w:rsid w:val="0079398D"/>
    <w:rsid w:val="0079483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1BD5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3B37"/>
    <w:rsid w:val="00857CF6"/>
    <w:rsid w:val="008610ED"/>
    <w:rsid w:val="00861C6A"/>
    <w:rsid w:val="00865199"/>
    <w:rsid w:val="00866515"/>
    <w:rsid w:val="00867EAF"/>
    <w:rsid w:val="00870763"/>
    <w:rsid w:val="008713EA"/>
    <w:rsid w:val="00871E0D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36E54"/>
    <w:rsid w:val="00945CFE"/>
    <w:rsid w:val="009476C0"/>
    <w:rsid w:val="00963E34"/>
    <w:rsid w:val="00964DFA"/>
    <w:rsid w:val="00981538"/>
    <w:rsid w:val="0098155C"/>
    <w:rsid w:val="00983B77"/>
    <w:rsid w:val="009944A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8F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3C77"/>
    <w:rsid w:val="00B00914"/>
    <w:rsid w:val="00B02A8E"/>
    <w:rsid w:val="00B03F9F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6C3D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06EF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7B1"/>
    <w:rsid w:val="00C57A1A"/>
    <w:rsid w:val="00C60BBD"/>
    <w:rsid w:val="00C6258F"/>
    <w:rsid w:val="00C62C41"/>
    <w:rsid w:val="00C63DF6"/>
    <w:rsid w:val="00C63E58"/>
    <w:rsid w:val="00C6495E"/>
    <w:rsid w:val="00C66311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78A1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1AD0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00EA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6D0B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5766A"/>
    <w:rsid w:val="00E62EA8"/>
    <w:rsid w:val="00E64B45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655F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3A29D"/>
  <w15:docId w15:val="{0C80AE55-FD39-4CCC-A904-06F82D00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0E79B9"/>
    <w:pPr>
      <w:numPr>
        <w:numId w:val="7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Default">
    <w:name w:val="Default"/>
    <w:rsid w:val="000E79B9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F73C84-9DA6-455C-AD89-7F2833DD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15</TotalTime>
  <Pages>7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Phong Nguyễn Trần</cp:lastModifiedBy>
  <cp:revision>3</cp:revision>
  <dcterms:created xsi:type="dcterms:W3CDTF">2017-12-14T18:36:00Z</dcterms:created>
  <dcterms:modified xsi:type="dcterms:W3CDTF">2020-05-25T15:01:00Z</dcterms:modified>
</cp:coreProperties>
</file>