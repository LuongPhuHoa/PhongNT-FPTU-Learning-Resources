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425B7" w14:textId="77777777" w:rsidR="004D36D7" w:rsidRPr="00FD4A68" w:rsidRDefault="000F40E5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B97943">
        <w:t xml:space="preserve"> </w:t>
      </w:r>
      <w:r w:rsidR="005D3E53">
        <w:t>–</w:t>
      </w:r>
      <w:r w:rsidR="006513FB">
        <w:t xml:space="preserve"> </w:t>
      </w:r>
      <w:r w:rsidR="00852486">
        <w:t xml:space="preserve">IPv4 </w:t>
      </w:r>
      <w:r w:rsidR="009C7A31">
        <w:t>Addresses and Network Communication</w:t>
      </w:r>
      <w:r w:rsidR="004D36D7" w:rsidRPr="00FD4A68">
        <w:t xml:space="preserve"> </w:t>
      </w:r>
    </w:p>
    <w:p w14:paraId="6C87AAE1" w14:textId="77777777" w:rsidR="00D778DF" w:rsidRDefault="00D778DF" w:rsidP="00D778DF">
      <w:pPr>
        <w:pStyle w:val="LabSection"/>
        <w:widowControl/>
        <w:outlineLvl w:val="9"/>
      </w:pPr>
      <w:r>
        <w:t>Topology</w:t>
      </w:r>
    </w:p>
    <w:p w14:paraId="2BB36BEE" w14:textId="77777777" w:rsidR="00D778DF" w:rsidRDefault="0014005D" w:rsidP="00D778DF">
      <w:pPr>
        <w:pStyle w:val="Visual"/>
      </w:pPr>
      <w:r>
        <w:rPr>
          <w:noProof/>
        </w:rPr>
        <w:drawing>
          <wp:inline distT="0" distB="0" distL="0" distR="0" wp14:anchorId="688A0EF8" wp14:editId="136D39DB">
            <wp:extent cx="2619048" cy="10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5C69" w14:textId="77777777" w:rsidR="009C7A31" w:rsidRDefault="009C7A31" w:rsidP="009C7A31">
      <w:pPr>
        <w:pStyle w:val="LabSection"/>
        <w:rPr>
          <w:rFonts w:eastAsia="Arial" w:cs="Arial"/>
          <w:szCs w:val="24"/>
        </w:rPr>
      </w:pPr>
      <w:r>
        <w:t>Objectives</w:t>
      </w:r>
    </w:p>
    <w:p w14:paraId="4925DE8B" w14:textId="77777777" w:rsidR="009C7A31" w:rsidRDefault="009C7A31" w:rsidP="009C7A31">
      <w:pPr>
        <w:pStyle w:val="Bulletlevel1"/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peer-to-peer</w:t>
      </w:r>
      <w:r>
        <w:rPr>
          <w:spacing w:val="-6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physical</w:t>
      </w:r>
      <w:r>
        <w:rPr>
          <w:spacing w:val="-9"/>
        </w:rPr>
        <w:t xml:space="preserve"> </w:t>
      </w:r>
      <w:r>
        <w:t>connectivity.</w:t>
      </w:r>
    </w:p>
    <w:p w14:paraId="4CD74F64" w14:textId="77777777" w:rsidR="009C7A31" w:rsidRDefault="009C7A31" w:rsidP="009C7A31">
      <w:pPr>
        <w:pStyle w:val="Bulletlevel1"/>
      </w:pPr>
      <w:r>
        <w:t>Assign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 w:rsidR="00852486">
        <w:rPr>
          <w:spacing w:val="1"/>
        </w:rPr>
        <w:t xml:space="preserve">IPv4 </w:t>
      </w:r>
      <w:r>
        <w:t>addresses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hosts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observe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effects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communication</w:t>
      </w:r>
    </w:p>
    <w:p w14:paraId="7B0D8172" w14:textId="77777777" w:rsidR="009C7A31" w:rsidRDefault="009C7A31" w:rsidP="009C7A31">
      <w:pPr>
        <w:pStyle w:val="LabSection"/>
        <w:rPr>
          <w:bCs/>
        </w:rPr>
      </w:pPr>
      <w:r>
        <w:t xml:space="preserve">Background / </w:t>
      </w:r>
      <w:r>
        <w:rPr>
          <w:spacing w:val="-1"/>
        </w:rPr>
        <w:t>Preparation</w:t>
      </w:r>
    </w:p>
    <w:p w14:paraId="502BF59D" w14:textId="77777777" w:rsidR="009C7A31" w:rsidRDefault="009C7A31" w:rsidP="009C7A31">
      <w:pPr>
        <w:pStyle w:val="BodyTextL25"/>
      </w:pP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 w:rsidR="0014005D">
        <w:rPr>
          <w:spacing w:val="-1"/>
        </w:rPr>
        <w:t>activity</w:t>
      </w:r>
      <w:r>
        <w:rPr>
          <w:spacing w:val="-1"/>
        </w:rPr>
        <w:t>,</w:t>
      </w:r>
      <w:r>
        <w:rPr>
          <w:spacing w:val="-2"/>
        </w:rPr>
        <w:t xml:space="preserve"> you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rPr>
          <w:spacing w:val="-1"/>
        </w:rPr>
        <w:t>peer-to-peer</w:t>
      </w:r>
      <w:r>
        <w:rPr>
          <w:spacing w:val="-5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rPr>
          <w:spacing w:val="-1"/>
        </w:rPr>
        <w:t>crossover</w:t>
      </w:r>
      <w:r>
        <w:rPr>
          <w:spacing w:val="-6"/>
        </w:rPr>
        <w:t xml:space="preserve"> </w:t>
      </w:r>
      <w:r>
        <w:t>cable.</w:t>
      </w:r>
      <w:r>
        <w:rPr>
          <w:spacing w:val="3"/>
        </w:rPr>
        <w:t xml:space="preserve"> </w:t>
      </w:r>
      <w:r>
        <w:rPr>
          <w:spacing w:val="-1"/>
        </w:rPr>
        <w:t>You</w:t>
      </w:r>
      <w:r w:rsidR="0014005D">
        <w:rPr>
          <w:spacing w:val="-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assign</w:t>
      </w:r>
      <w:r>
        <w:rPr>
          <w:spacing w:val="-5"/>
        </w:rPr>
        <w:t xml:space="preserve"> </w:t>
      </w:r>
      <w:r w:rsidR="0014005D">
        <w:rPr>
          <w:spacing w:val="-1"/>
        </w:rPr>
        <w:t>IPv4 addressing to the hosts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effects</w:t>
      </w:r>
      <w:r>
        <w:rPr>
          <w:spacing w:val="-6"/>
        </w:rPr>
        <w:t xml:space="preserve"> </w:t>
      </w:r>
      <w:r>
        <w:t>on</w:t>
      </w:r>
      <w:r>
        <w:rPr>
          <w:spacing w:val="48"/>
          <w:w w:val="99"/>
        </w:rPr>
        <w:t xml:space="preserve"> </w:t>
      </w:r>
      <w:r>
        <w:rPr>
          <w:spacing w:val="-1"/>
        </w:rPr>
        <w:t>their</w:t>
      </w:r>
      <w:r>
        <w:rPr>
          <w:spacing w:val="-7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communicate.</w:t>
      </w:r>
    </w:p>
    <w:p w14:paraId="417A63F9" w14:textId="77777777" w:rsidR="009C7A31" w:rsidRDefault="009C7A31" w:rsidP="009C7A31">
      <w:pPr>
        <w:pStyle w:val="StepHead"/>
      </w:pPr>
      <w:r>
        <w:t>Connect the</w:t>
      </w:r>
      <w:r>
        <w:rPr>
          <w:spacing w:val="-2"/>
        </w:rPr>
        <w:t xml:space="preserve"> </w:t>
      </w:r>
      <w:r>
        <w:t>PCs 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 peer-to-peer</w:t>
      </w:r>
      <w:r>
        <w:rPr>
          <w:spacing w:val="1"/>
        </w:rPr>
        <w:t xml:space="preserve"> </w:t>
      </w:r>
      <w:r>
        <w:t>network</w:t>
      </w:r>
      <w:r w:rsidR="00EA575F">
        <w:t>.</w:t>
      </w:r>
    </w:p>
    <w:p w14:paraId="0F5A1C6E" w14:textId="77777777" w:rsidR="009C7A31" w:rsidRDefault="0014005D" w:rsidP="009C7A31">
      <w:pPr>
        <w:pStyle w:val="SubStepAlpha"/>
      </w:pPr>
      <w:r>
        <w:t xml:space="preserve">Click </w:t>
      </w:r>
      <w:r w:rsidRPr="0014005D">
        <w:rPr>
          <w:b/>
        </w:rPr>
        <w:t>Connections &gt; Copper Cross-Over</w:t>
      </w:r>
      <w:r>
        <w:t xml:space="preserve"> cable. Click </w:t>
      </w:r>
      <w:r w:rsidRPr="0014005D">
        <w:rPr>
          <w:b/>
        </w:rPr>
        <w:t>PC-A &gt; FastEthernet0</w:t>
      </w:r>
      <w:r>
        <w:t xml:space="preserve"> and the click </w:t>
      </w:r>
      <w:r w:rsidRPr="0014005D">
        <w:rPr>
          <w:b/>
        </w:rPr>
        <w:t>PC-B &gt; FastEthernet0</w:t>
      </w:r>
      <w:r w:rsidR="00641CDA">
        <w:t>.</w:t>
      </w:r>
    </w:p>
    <w:p w14:paraId="0F015AB1" w14:textId="77777777" w:rsidR="008A6AB0" w:rsidRDefault="008A6AB0" w:rsidP="009C7A31">
      <w:pPr>
        <w:pStyle w:val="SubStepAlpha"/>
      </w:pPr>
      <w:r>
        <w:t xml:space="preserve">Verify </w:t>
      </w:r>
      <w:r w:rsidR="0014005D">
        <w:t>that</w:t>
      </w:r>
      <w:r>
        <w:rPr>
          <w:spacing w:val="-1"/>
        </w:rPr>
        <w:t xml:space="preserve"> a green light </w:t>
      </w:r>
      <w:r w:rsidR="0014005D">
        <w:rPr>
          <w:spacing w:val="-1"/>
        </w:rPr>
        <w:t xml:space="preserve">is </w:t>
      </w:r>
      <w:r>
        <w:rPr>
          <w:spacing w:val="-1"/>
        </w:rPr>
        <w:t xml:space="preserve">next to both </w:t>
      </w:r>
      <w:r w:rsidR="0014005D">
        <w:rPr>
          <w:spacing w:val="-1"/>
        </w:rPr>
        <w:t>PCs</w:t>
      </w:r>
      <w:r>
        <w:rPr>
          <w:spacing w:val="-1"/>
        </w:rPr>
        <w:t xml:space="preserve"> indicating that the</w:t>
      </w:r>
      <w:r w:rsidR="0014005D">
        <w:rPr>
          <w:spacing w:val="-1"/>
        </w:rPr>
        <w:t xml:space="preserve"> physical</w:t>
      </w:r>
      <w:r>
        <w:rPr>
          <w:spacing w:val="-1"/>
        </w:rPr>
        <w:t xml:space="preserve"> connection is functional.</w:t>
      </w:r>
    </w:p>
    <w:p w14:paraId="4200EAA7" w14:textId="77777777" w:rsidR="009C7A31" w:rsidRDefault="009C7A31" w:rsidP="009C7A31">
      <w:pPr>
        <w:pStyle w:val="StepHead"/>
      </w:pPr>
      <w:r>
        <w:t>Configure</w:t>
      </w:r>
      <w:r>
        <w:rPr>
          <w:spacing w:val="-2"/>
        </w:rPr>
        <w:t xml:space="preserve"> </w:t>
      </w:r>
      <w:r w:rsidR="00852486">
        <w:t xml:space="preserve">IPv4 </w:t>
      </w:r>
      <w:r w:rsidR="00F86B4A">
        <w:t>Settings on PC-A and PC-B</w:t>
      </w:r>
      <w:r w:rsidR="00EA575F">
        <w:t>.</w:t>
      </w:r>
    </w:p>
    <w:p w14:paraId="3836E4E8" w14:textId="77777777" w:rsidR="00660246" w:rsidRDefault="009C7A31" w:rsidP="0014005D">
      <w:pPr>
        <w:pStyle w:val="BodyTextL25"/>
      </w:pPr>
      <w:r>
        <w:rPr>
          <w:spacing w:val="-1"/>
        </w:rPr>
        <w:t>Configure</w:t>
      </w:r>
      <w:r>
        <w:rPr>
          <w:spacing w:val="-4"/>
        </w:rPr>
        <w:t xml:space="preserve"> </w:t>
      </w:r>
      <w:r w:rsidR="00852486">
        <w:rPr>
          <w:spacing w:val="1"/>
        </w:rPr>
        <w:t xml:space="preserve">IPv4 </w:t>
      </w:r>
      <w:r w:rsidR="00F86B4A">
        <w:t>addressing</w:t>
      </w:r>
      <w:r>
        <w:rPr>
          <w:spacing w:val="-5"/>
        </w:rPr>
        <w:t xml:space="preserve"> </w:t>
      </w:r>
      <w:r w:rsidR="00F86B4A">
        <w:t>on PC-A and PC-B</w:t>
      </w:r>
      <w:r>
        <w:rPr>
          <w:spacing w:val="-6"/>
        </w:rPr>
        <w:t xml:space="preserve"> </w:t>
      </w:r>
      <w:r w:rsidR="008A6AB0">
        <w:rPr>
          <w:spacing w:val="-1"/>
        </w:rPr>
        <w:t>manually</w:t>
      </w:r>
      <w:r w:rsidR="008A6AB0"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1"/>
        </w:rPr>
        <w:t>they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communicat</w:t>
      </w:r>
      <w:r w:rsidRPr="00104660">
        <w:t>e</w:t>
      </w:r>
      <w:r w:rsidRPr="009F21F2">
        <w:t xml:space="preserve"> </w:t>
      </w:r>
      <w:r w:rsidRPr="00104660">
        <w:t>using</w:t>
      </w:r>
      <w:r w:rsidRPr="009F21F2">
        <w:t xml:space="preserve"> </w:t>
      </w:r>
      <w:r w:rsidRPr="00104660">
        <w:t>TCP/IP.</w:t>
      </w:r>
    </w:p>
    <w:p w14:paraId="2CF862C3" w14:textId="77777777" w:rsidR="009C7A31" w:rsidRDefault="00660246" w:rsidP="00660246">
      <w:pPr>
        <w:pStyle w:val="SubStepAlpha"/>
      </w:pPr>
      <w:r w:rsidRPr="00660246">
        <w:rPr>
          <w:spacing w:val="-7"/>
        </w:rPr>
        <w:t xml:space="preserve">Click </w:t>
      </w:r>
      <w:r w:rsidRPr="00660246">
        <w:rPr>
          <w:b/>
          <w:spacing w:val="-7"/>
        </w:rPr>
        <w:t>PC-A</w:t>
      </w:r>
      <w:r w:rsidR="0014005D">
        <w:rPr>
          <w:b/>
          <w:spacing w:val="-7"/>
        </w:rPr>
        <w:t xml:space="preserve"> &gt; Config &gt; FastEthernet0.</w:t>
      </w:r>
    </w:p>
    <w:p w14:paraId="4FF19B72" w14:textId="19BB1EC1" w:rsidR="00660246" w:rsidRDefault="00660246" w:rsidP="00660246">
      <w:pPr>
        <w:pStyle w:val="SubStepAlpha"/>
      </w:pPr>
      <w:r w:rsidRPr="00660246">
        <w:t xml:space="preserve">In the IP Configuration, type in the IP address </w:t>
      </w:r>
      <w:r w:rsidRPr="00660246">
        <w:rPr>
          <w:b/>
        </w:rPr>
        <w:t>192.168.1.1</w:t>
      </w:r>
      <w:r w:rsidRPr="00660246">
        <w:t xml:space="preserve"> and the subnet mask </w:t>
      </w:r>
      <w:r w:rsidRPr="00660246">
        <w:rPr>
          <w:b/>
        </w:rPr>
        <w:t>255.255.25</w:t>
      </w:r>
      <w:r w:rsidR="006D486C">
        <w:rPr>
          <w:b/>
        </w:rPr>
        <w:t>5</w:t>
      </w:r>
      <w:bookmarkStart w:id="0" w:name="_GoBack"/>
      <w:bookmarkEnd w:id="0"/>
      <w:r w:rsidRPr="00660246">
        <w:rPr>
          <w:b/>
        </w:rPr>
        <w:t>.0</w:t>
      </w:r>
      <w:r w:rsidRPr="00660246">
        <w:t>.</w:t>
      </w:r>
    </w:p>
    <w:p w14:paraId="02E53EA2" w14:textId="77777777" w:rsidR="00660246" w:rsidRDefault="00660246" w:rsidP="00660246">
      <w:pPr>
        <w:pStyle w:val="SubStepAlpha"/>
        <w:numPr>
          <w:ilvl w:val="0"/>
          <w:numId w:val="0"/>
        </w:numPr>
        <w:ind w:left="720"/>
      </w:pPr>
      <w:r w:rsidRPr="00660246">
        <w:rPr>
          <w:b/>
        </w:rPr>
        <w:t>Note</w:t>
      </w:r>
      <w:r w:rsidRPr="00660246">
        <w:t>: when you click t</w:t>
      </w:r>
      <w:r>
        <w:t>he Subnet Mask after you enter</w:t>
      </w:r>
      <w:r w:rsidRPr="00660246">
        <w:t xml:space="preserve"> the IP address, Packet Tracer should enter the value 255.255.255.0 automatically. You can manually enter or change it if needed.</w:t>
      </w:r>
    </w:p>
    <w:p w14:paraId="2FA074A4" w14:textId="77777777" w:rsidR="00660246" w:rsidRDefault="00A50AB4" w:rsidP="00660246">
      <w:pPr>
        <w:pStyle w:val="SubStepAlpha"/>
      </w:pPr>
      <w:r>
        <w:t>Close the Config window</w:t>
      </w:r>
      <w:r w:rsidR="00660246" w:rsidRPr="00660246">
        <w:t>.</w:t>
      </w:r>
    </w:p>
    <w:p w14:paraId="39A77C5E" w14:textId="77777777" w:rsidR="00660246" w:rsidRDefault="00660246" w:rsidP="00660246">
      <w:pPr>
        <w:pStyle w:val="SubStepAlpha"/>
      </w:pPr>
      <w:r>
        <w:t>Repeat</w:t>
      </w:r>
      <w:r w:rsidR="0014005D">
        <w:t xml:space="preserve"> steps 2b – 2c</w:t>
      </w:r>
      <w:r w:rsidRPr="00660246">
        <w:t xml:space="preserve"> for PC-B using an IPv4 address </w:t>
      </w:r>
      <w:r w:rsidRPr="00660246">
        <w:rPr>
          <w:b/>
        </w:rPr>
        <w:t>192.168.1.2</w:t>
      </w:r>
      <w:r w:rsidRPr="00660246">
        <w:t xml:space="preserve"> and a subnet mask </w:t>
      </w:r>
      <w:r w:rsidRPr="00660246">
        <w:rPr>
          <w:b/>
        </w:rPr>
        <w:t>255.255.255.0</w:t>
      </w:r>
      <w:r w:rsidRPr="00660246">
        <w:t>.</w:t>
      </w:r>
    </w:p>
    <w:p w14:paraId="695AE2E2" w14:textId="77777777" w:rsidR="00191EEA" w:rsidRDefault="00191EEA" w:rsidP="00191EEA">
      <w:pPr>
        <w:pStyle w:val="StepHead"/>
      </w:pPr>
      <w:r>
        <w:t>Verify</w:t>
      </w:r>
      <w:r>
        <w:rPr>
          <w:spacing w:val="-4"/>
        </w:rPr>
        <w:t xml:space="preserve"> </w:t>
      </w:r>
      <w:r w:rsidR="00852486">
        <w:t xml:space="preserve">IPv4 </w:t>
      </w:r>
      <w:r>
        <w:t>connectivity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 w:rsidR="007A73C6">
        <w:t>PC-A and PC-B</w:t>
      </w:r>
      <w:r w:rsidR="00D12A7C">
        <w:t>.</w:t>
      </w:r>
    </w:p>
    <w:p w14:paraId="5EBEF5E8" w14:textId="77777777" w:rsidR="00191EEA" w:rsidRDefault="00191EEA" w:rsidP="00A50AB4">
      <w:pPr>
        <w:pStyle w:val="BodyTextL25"/>
      </w:pPr>
      <w:r>
        <w:t>Now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 w:rsidR="00852486">
        <w:rPr>
          <w:spacing w:val="-1"/>
        </w:rPr>
        <w:t xml:space="preserve">IPv4 </w:t>
      </w:r>
      <w:r>
        <w:t>addresses,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t>need</w:t>
      </w:r>
      <w:r>
        <w:rPr>
          <w:spacing w:val="40"/>
          <w:w w:val="9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they</w:t>
      </w:r>
      <w:r>
        <w:rPr>
          <w:spacing w:val="-8"/>
        </w:rPr>
        <w:t xml:space="preserve"> </w:t>
      </w:r>
      <w:r w:rsidR="00243603">
        <w:rPr>
          <w:spacing w:val="-8"/>
        </w:rPr>
        <w:t xml:space="preserve">can </w:t>
      </w:r>
      <w:r>
        <w:t>communicate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 w:rsidRPr="006E5080">
        <w:t>each</w:t>
      </w:r>
      <w:r w:rsidRPr="009F21F2">
        <w:t xml:space="preserve"> </w:t>
      </w:r>
      <w:r w:rsidRPr="006E5080">
        <w:t>other.</w:t>
      </w:r>
      <w:r w:rsidRPr="009F21F2">
        <w:t xml:space="preserve"> </w:t>
      </w:r>
      <w:r w:rsidRPr="006E5080">
        <w:t>T</w:t>
      </w:r>
      <w:r>
        <w:t>he</w:t>
      </w:r>
      <w:r>
        <w:rPr>
          <w:spacing w:val="-3"/>
        </w:rPr>
        <w:t xml:space="preserve"> </w:t>
      </w:r>
      <w:r>
        <w:rPr>
          <w:b/>
        </w:rPr>
        <w:t>ping</w:t>
      </w:r>
      <w:r>
        <w:rPr>
          <w:b/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accomplish</w:t>
      </w:r>
      <w:r>
        <w:rPr>
          <w:spacing w:val="38"/>
          <w:w w:val="99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task.</w:t>
      </w:r>
    </w:p>
    <w:p w14:paraId="5EEC9E25" w14:textId="77777777" w:rsidR="00191EEA" w:rsidRDefault="001136F0" w:rsidP="001136F0">
      <w:pPr>
        <w:pStyle w:val="SubStepAlpha"/>
        <w:rPr>
          <w:noProof/>
        </w:rPr>
      </w:pPr>
      <w:r w:rsidRPr="001136F0">
        <w:t xml:space="preserve">Click </w:t>
      </w:r>
      <w:r w:rsidRPr="001136F0">
        <w:rPr>
          <w:b/>
        </w:rPr>
        <w:t>PC-A</w:t>
      </w:r>
      <w:bookmarkStart w:id="1" w:name="OLE_LINK13"/>
      <w:r w:rsidR="00A50AB4">
        <w:rPr>
          <w:b/>
        </w:rPr>
        <w:t xml:space="preserve"> &gt; Desktop &gt; Command Prompt</w:t>
      </w:r>
      <w:r w:rsidR="006E5080">
        <w:t>.</w:t>
      </w:r>
      <w:bookmarkEnd w:id="1"/>
      <w:r w:rsidR="00A50AB4">
        <w:t xml:space="preserve"> Test connectivity to PC-B by entering the command </w:t>
      </w:r>
      <w:r w:rsidR="00A50AB4" w:rsidRPr="00A50AB4">
        <w:rPr>
          <w:b/>
        </w:rPr>
        <w:t>ping 192.168.1.2</w:t>
      </w:r>
      <w:r w:rsidR="00A50AB4">
        <w:t>. The ping should be successful. If not, check your configurations in Step 2.</w:t>
      </w:r>
    </w:p>
    <w:p w14:paraId="367BDB9E" w14:textId="77777777" w:rsidR="00A50AB4" w:rsidRDefault="00A50AB4" w:rsidP="001136F0">
      <w:pPr>
        <w:pStyle w:val="SubStepAlpha"/>
        <w:rPr>
          <w:noProof/>
        </w:rPr>
      </w:pPr>
      <w:r>
        <w:t xml:space="preserve">Repeat from PC-B with the command </w:t>
      </w:r>
      <w:r w:rsidRPr="00A50AB4">
        <w:rPr>
          <w:b/>
        </w:rPr>
        <w:t>ping 192.168.1.1</w:t>
      </w:r>
      <w:r>
        <w:t>. The ping should be successful. If not, check your configurations in Step 2.</w:t>
      </w:r>
    </w:p>
    <w:p w14:paraId="48A4FEA3" w14:textId="77777777" w:rsidR="00191EEA" w:rsidRDefault="00191EEA" w:rsidP="00191EEA">
      <w:pPr>
        <w:pStyle w:val="SubStepAlpha"/>
      </w:pPr>
      <w:r>
        <w:rPr>
          <w:spacing w:val="-1"/>
        </w:rPr>
        <w:t>Close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prompt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PCs.</w:t>
      </w:r>
    </w:p>
    <w:p w14:paraId="7CC97C91" w14:textId="77777777" w:rsidR="00191EEA" w:rsidRDefault="00191EEA" w:rsidP="00191EEA">
      <w:pPr>
        <w:pStyle w:val="StepHead"/>
      </w:pPr>
      <w:r>
        <w:lastRenderedPageBreak/>
        <w:t>Change</w:t>
      </w:r>
      <w:r>
        <w:rPr>
          <w:spacing w:val="-2"/>
        </w:rPr>
        <w:t xml:space="preserve"> </w:t>
      </w:r>
      <w:r w:rsidR="00852486">
        <w:t xml:space="preserve">IPv4 </w:t>
      </w:r>
      <w:r>
        <w:t>address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 w:rsidR="005813A6">
        <w:t>PC-B</w:t>
      </w:r>
      <w:r w:rsidR="00EA575F">
        <w:t>.</w:t>
      </w:r>
    </w:p>
    <w:p w14:paraId="58BCC035" w14:textId="77777777" w:rsidR="00191EEA" w:rsidRPr="006A635D" w:rsidRDefault="006A635D" w:rsidP="006A635D">
      <w:pPr>
        <w:pStyle w:val="SubStepAlpha"/>
        <w:rPr>
          <w:rFonts w:eastAsia="Arial" w:cs="Arial"/>
          <w:szCs w:val="20"/>
        </w:rPr>
      </w:pPr>
      <w:r>
        <w:t xml:space="preserve">Click </w:t>
      </w:r>
      <w:r w:rsidRPr="006A635D">
        <w:rPr>
          <w:b/>
        </w:rPr>
        <w:t>PC-B</w:t>
      </w:r>
      <w:r w:rsidR="00A50AB4">
        <w:rPr>
          <w:b/>
        </w:rPr>
        <w:t xml:space="preserve"> &gt; Config &gt; FastEthernet0</w:t>
      </w:r>
      <w:r w:rsidR="00191EEA">
        <w:t>.</w:t>
      </w:r>
    </w:p>
    <w:p w14:paraId="5C26A312" w14:textId="77777777" w:rsidR="00191EEA" w:rsidRDefault="00191EEA" w:rsidP="00191EEA">
      <w:pPr>
        <w:pStyle w:val="SubStepAlpha"/>
        <w:tabs>
          <w:tab w:val="left" w:leader="underscore" w:pos="9360"/>
        </w:tabs>
      </w:pPr>
      <w:r>
        <w:t>Change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A50AB4">
        <w:t>IP</w:t>
      </w:r>
      <w:r w:rsidR="00852486">
        <w:t xml:space="preserve"> </w:t>
      </w:r>
      <w:r>
        <w:t>address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 w:rsidR="005813A6">
        <w:t>PC-B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192.168.1.2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 w:rsidRPr="009F21F2">
        <w:rPr>
          <w:b/>
        </w:rPr>
        <w:t>192.168.2.2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leave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subnet</w:t>
      </w:r>
      <w:r>
        <w:rPr>
          <w:spacing w:val="-5"/>
        </w:rPr>
        <w:t xml:space="preserve"> </w:t>
      </w:r>
      <w:r>
        <w:t>mask</w:t>
      </w:r>
      <w:r>
        <w:rPr>
          <w:spacing w:val="32"/>
          <w:w w:val="99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255.255.255.0.</w:t>
      </w:r>
    </w:p>
    <w:p w14:paraId="514AC001" w14:textId="77777777" w:rsidR="00191EEA" w:rsidRDefault="00191EEA" w:rsidP="00191EEA">
      <w:pPr>
        <w:pStyle w:val="StepHead"/>
      </w:pPr>
      <w:r>
        <w:t>Test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 2</w:t>
      </w:r>
      <w:r>
        <w:rPr>
          <w:spacing w:val="1"/>
        </w:rPr>
        <w:t xml:space="preserve"> </w:t>
      </w:r>
      <w:r>
        <w:t>PCs</w:t>
      </w:r>
      <w:r w:rsidR="001621C5">
        <w:t>.</w:t>
      </w:r>
    </w:p>
    <w:p w14:paraId="3BB4D7BB" w14:textId="77777777" w:rsidR="00514EC2" w:rsidRDefault="00A50AB4" w:rsidP="0086399B">
      <w:pPr>
        <w:pStyle w:val="SubStepAlpha"/>
        <w:keepNext/>
      </w:pPr>
      <w:r w:rsidRPr="001136F0">
        <w:t xml:space="preserve">Click </w:t>
      </w:r>
      <w:r w:rsidRPr="00A50AB4">
        <w:rPr>
          <w:b/>
        </w:rPr>
        <w:t>PC-A &gt; Desktop &gt; Command Prompt</w:t>
      </w:r>
      <w:r>
        <w:t xml:space="preserve">. Test connectivity to PC-B by entering the command </w:t>
      </w:r>
      <w:r w:rsidRPr="00A50AB4">
        <w:rPr>
          <w:b/>
        </w:rPr>
        <w:t>ping 192.168.2.2</w:t>
      </w:r>
      <w:r>
        <w:t xml:space="preserve">. </w:t>
      </w:r>
      <w:r w:rsidR="00191EEA" w:rsidRPr="00A50AB4">
        <w:rPr>
          <w:spacing w:val="2"/>
        </w:rPr>
        <w:t>Was</w:t>
      </w:r>
      <w:r w:rsidR="00191EEA" w:rsidRPr="00A50AB4">
        <w:rPr>
          <w:spacing w:val="-5"/>
        </w:rPr>
        <w:t xml:space="preserve"> </w:t>
      </w:r>
      <w:r w:rsidR="00191EEA">
        <w:t>it</w:t>
      </w:r>
      <w:r w:rsidR="00191EEA" w:rsidRPr="00A50AB4">
        <w:rPr>
          <w:spacing w:val="-6"/>
        </w:rPr>
        <w:t xml:space="preserve"> </w:t>
      </w:r>
      <w:r w:rsidR="00191EEA">
        <w:t xml:space="preserve">successful? </w:t>
      </w:r>
      <w:r w:rsidR="00514EC2">
        <w:t>Explain.</w:t>
      </w:r>
    </w:p>
    <w:p w14:paraId="23C4F3F5" w14:textId="77777777" w:rsidR="00191EEA" w:rsidRDefault="00514EC2" w:rsidP="009F21F2">
      <w:pPr>
        <w:pStyle w:val="BodyTextL50"/>
        <w:keepNext/>
      </w:pPr>
      <w:r>
        <w:t>____________________________________________________________________________________</w:t>
      </w:r>
    </w:p>
    <w:p w14:paraId="55CFBB5F" w14:textId="77777777" w:rsidR="00191EEA" w:rsidRDefault="00514EC2" w:rsidP="009F21F2">
      <w:pPr>
        <w:pStyle w:val="BodyTextL50"/>
      </w:pPr>
      <w:r>
        <w:t>____________________________________________________________________________________</w:t>
      </w:r>
    </w:p>
    <w:p w14:paraId="1D53FC49" w14:textId="77777777" w:rsidR="00514EC2" w:rsidRDefault="00191EEA" w:rsidP="009F21F2">
      <w:pPr>
        <w:pStyle w:val="SubStepAlpha"/>
        <w:keepNext/>
        <w:tabs>
          <w:tab w:val="left" w:leader="underscore" w:pos="10080"/>
        </w:tabs>
      </w:pPr>
      <w:r>
        <w:t>What</w:t>
      </w:r>
      <w:r>
        <w:rPr>
          <w:spacing w:val="-7"/>
        </w:rPr>
        <w:t xml:space="preserve"> </w:t>
      </w:r>
      <w:r>
        <w:rPr>
          <w:spacing w:val="-1"/>
        </w:rPr>
        <w:t>type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rPr>
          <w:spacing w:val="-1"/>
        </w:rPr>
        <w:t>device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rPr>
          <w:spacing w:val="2"/>
        </w:rPr>
        <w:t>to</w:t>
      </w:r>
      <w:r>
        <w:rPr>
          <w:spacing w:val="-5"/>
        </w:rPr>
        <w:t xml:space="preserve"> </w:t>
      </w:r>
      <w:r>
        <w:t>communicate</w:t>
      </w:r>
      <w:r w:rsidR="004B39C4">
        <w:t xml:space="preserve"> even though they are on different networks</w:t>
      </w:r>
      <w:r>
        <w:t>?</w:t>
      </w:r>
    </w:p>
    <w:p w14:paraId="3A024F04" w14:textId="77777777" w:rsidR="00191EEA" w:rsidRDefault="00514EC2" w:rsidP="009F21F2">
      <w:pPr>
        <w:pStyle w:val="BodyTextL50"/>
      </w:pPr>
      <w:r>
        <w:t>____________________________________________________________________________________</w:t>
      </w:r>
    </w:p>
    <w:p w14:paraId="059E25C6" w14:textId="77777777" w:rsidR="00191EEA" w:rsidRDefault="00191EEA" w:rsidP="00191EEA">
      <w:pPr>
        <w:pStyle w:val="StepHead"/>
      </w:pPr>
      <w:r>
        <w:t>Change</w:t>
      </w:r>
      <w:r>
        <w:rPr>
          <w:spacing w:val="-2"/>
        </w:rPr>
        <w:t xml:space="preserve"> </w:t>
      </w:r>
      <w:r w:rsidR="00852486">
        <w:t xml:space="preserve">IPv4 </w:t>
      </w:r>
      <w:r>
        <w:t>address for</w:t>
      </w:r>
      <w:r>
        <w:rPr>
          <w:spacing w:val="-2"/>
        </w:rPr>
        <w:t xml:space="preserve"> </w:t>
      </w:r>
      <w:r w:rsidR="005813A6">
        <w:t>PC-A</w:t>
      </w:r>
      <w:r w:rsidR="001621C5">
        <w:t>.</w:t>
      </w:r>
    </w:p>
    <w:p w14:paraId="1F1BBDD3" w14:textId="77777777" w:rsidR="00A50AB4" w:rsidRDefault="00A50AB4" w:rsidP="00A50AB4">
      <w:pPr>
        <w:pStyle w:val="SubStepAlpha"/>
      </w:pPr>
      <w:r w:rsidRPr="00660246">
        <w:rPr>
          <w:spacing w:val="-7"/>
        </w:rPr>
        <w:t xml:space="preserve">Click </w:t>
      </w:r>
      <w:r w:rsidRPr="00660246">
        <w:rPr>
          <w:b/>
          <w:spacing w:val="-7"/>
        </w:rPr>
        <w:t>PC-A</w:t>
      </w:r>
      <w:r>
        <w:rPr>
          <w:b/>
          <w:spacing w:val="-7"/>
        </w:rPr>
        <w:t xml:space="preserve"> &gt; Config &gt; FastEthernet0.</w:t>
      </w:r>
    </w:p>
    <w:p w14:paraId="064E1788" w14:textId="77777777" w:rsidR="006A635D" w:rsidRDefault="006A635D" w:rsidP="006A635D">
      <w:pPr>
        <w:pStyle w:val="SubStepAlpha"/>
        <w:rPr>
          <w:rFonts w:eastAsia="Arial" w:cs="Arial"/>
          <w:szCs w:val="20"/>
        </w:rPr>
      </w:pPr>
      <w:r w:rsidRPr="006A635D">
        <w:rPr>
          <w:rFonts w:eastAsia="Arial" w:cs="Arial"/>
          <w:szCs w:val="20"/>
        </w:rPr>
        <w:t xml:space="preserve">Change the </w:t>
      </w:r>
      <w:r w:rsidR="00A50AB4">
        <w:rPr>
          <w:rFonts w:eastAsia="Arial" w:cs="Arial"/>
          <w:szCs w:val="20"/>
        </w:rPr>
        <w:t>IPv</w:t>
      </w:r>
      <w:r w:rsidRPr="006A635D">
        <w:rPr>
          <w:rFonts w:eastAsia="Arial" w:cs="Arial"/>
          <w:szCs w:val="20"/>
        </w:rPr>
        <w:t xml:space="preserve"> address for PC-A from 192.168.1.1 to 192.168.2.99 and leave the subnet mask set to 255.255.255.0.</w:t>
      </w:r>
    </w:p>
    <w:p w14:paraId="7CE961A4" w14:textId="77777777" w:rsidR="00191EEA" w:rsidRPr="00E042B8" w:rsidRDefault="00191EEA" w:rsidP="009F21F2">
      <w:pPr>
        <w:pStyle w:val="BodyTextL50"/>
      </w:pPr>
      <w:r>
        <w:rPr>
          <w:spacing w:val="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PCs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1"/>
        </w:rPr>
        <w:t>same</w:t>
      </w:r>
      <w:r>
        <w:rPr>
          <w:spacing w:val="-5"/>
        </w:rPr>
        <w:t xml:space="preserve"> </w:t>
      </w:r>
      <w:r>
        <w:rPr>
          <w:spacing w:val="-1"/>
        </w:rPr>
        <w:t>physical</w:t>
      </w:r>
      <w:r>
        <w:rPr>
          <w:spacing w:val="-5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network.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logical</w:t>
      </w:r>
      <w:r>
        <w:rPr>
          <w:spacing w:val="-7"/>
        </w:rPr>
        <w:t xml:space="preserve"> </w:t>
      </w:r>
      <w:r w:rsidR="00852486">
        <w:t xml:space="preserve">IPv4 </w:t>
      </w:r>
      <w:r>
        <w:rPr>
          <w:spacing w:val="-1"/>
        </w:rPr>
        <w:t>network</w:t>
      </w:r>
      <w:r>
        <w:rPr>
          <w:spacing w:val="66"/>
          <w:w w:val="99"/>
        </w:rPr>
        <w:t xml:space="preserve"> </w:t>
      </w:r>
      <w:r>
        <w:rPr>
          <w:spacing w:val="-1"/>
        </w:rPr>
        <w:t>now?</w:t>
      </w:r>
    </w:p>
    <w:p w14:paraId="2053DB59" w14:textId="77777777" w:rsidR="00E042B8" w:rsidRDefault="00E042B8" w:rsidP="00E042B8">
      <w:pPr>
        <w:pStyle w:val="BodyTextL50"/>
      </w:pPr>
      <w:r>
        <w:t>____________________________________________________________________________________</w:t>
      </w:r>
    </w:p>
    <w:p w14:paraId="4C12A818" w14:textId="77777777" w:rsidR="00E042B8" w:rsidRDefault="00E042B8" w:rsidP="00E042B8">
      <w:pPr>
        <w:pStyle w:val="StepHead"/>
      </w:pPr>
      <w:r>
        <w:t>Test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 2</w:t>
      </w:r>
      <w:r>
        <w:rPr>
          <w:spacing w:val="1"/>
        </w:rPr>
        <w:t xml:space="preserve"> </w:t>
      </w:r>
      <w:r>
        <w:t>PCs</w:t>
      </w:r>
      <w:r w:rsidR="001621C5">
        <w:t>.</w:t>
      </w:r>
    </w:p>
    <w:p w14:paraId="02C7747E" w14:textId="77777777" w:rsidR="00AB20CB" w:rsidRDefault="00AB20CB" w:rsidP="00AB20CB">
      <w:pPr>
        <w:pStyle w:val="SubStepAlpha"/>
        <w:keepNext/>
      </w:pPr>
      <w:r w:rsidRPr="001136F0">
        <w:t xml:space="preserve">Click </w:t>
      </w:r>
      <w:r>
        <w:rPr>
          <w:b/>
        </w:rPr>
        <w:t>PC-B</w:t>
      </w:r>
      <w:r w:rsidRPr="00A50AB4">
        <w:rPr>
          <w:b/>
        </w:rPr>
        <w:t xml:space="preserve"> &gt; Desktop &gt; Command Prompt</w:t>
      </w:r>
      <w:r>
        <w:t xml:space="preserve">. Test connectivity to PC-A by entering the command </w:t>
      </w:r>
      <w:r w:rsidRPr="00A50AB4">
        <w:rPr>
          <w:b/>
        </w:rPr>
        <w:t>ping 192.168.2</w:t>
      </w:r>
      <w:r>
        <w:rPr>
          <w:b/>
        </w:rPr>
        <w:t>.99</w:t>
      </w:r>
      <w:r>
        <w:t xml:space="preserve">. </w:t>
      </w:r>
      <w:r w:rsidRPr="00A50AB4">
        <w:rPr>
          <w:spacing w:val="2"/>
        </w:rPr>
        <w:t>Was</w:t>
      </w:r>
      <w:r w:rsidRPr="00A50AB4">
        <w:rPr>
          <w:spacing w:val="-5"/>
        </w:rPr>
        <w:t xml:space="preserve"> </w:t>
      </w:r>
      <w:r>
        <w:t>it</w:t>
      </w:r>
      <w:r w:rsidRPr="00A50AB4">
        <w:rPr>
          <w:spacing w:val="-6"/>
        </w:rPr>
        <w:t xml:space="preserve"> </w:t>
      </w:r>
      <w:r>
        <w:t>successful? Explain.</w:t>
      </w:r>
    </w:p>
    <w:p w14:paraId="38CCBC19" w14:textId="77777777" w:rsidR="00E042B8" w:rsidRDefault="00E042B8" w:rsidP="00E042B8">
      <w:pPr>
        <w:pStyle w:val="BodyTextL50"/>
      </w:pPr>
      <w:r>
        <w:t>____________________________________________________________________________________</w:t>
      </w:r>
    </w:p>
    <w:p w14:paraId="2158D903" w14:textId="77777777" w:rsidR="00350DC5" w:rsidRDefault="00350DC5" w:rsidP="00E042B8">
      <w:pPr>
        <w:pStyle w:val="BodyTextL50"/>
      </w:pPr>
    </w:p>
    <w:sectPr w:rsidR="00350DC5" w:rsidSect="008C43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6C319" w14:textId="77777777" w:rsidR="00277A82" w:rsidRDefault="00277A82" w:rsidP="0090659A">
      <w:pPr>
        <w:spacing w:after="0" w:line="240" w:lineRule="auto"/>
      </w:pPr>
      <w:r>
        <w:separator/>
      </w:r>
    </w:p>
    <w:p w14:paraId="21D7515A" w14:textId="77777777" w:rsidR="00277A82" w:rsidRDefault="00277A82"/>
    <w:p w14:paraId="5C58B72B" w14:textId="77777777" w:rsidR="00277A82" w:rsidRDefault="00277A82"/>
    <w:p w14:paraId="5277E5C8" w14:textId="77777777" w:rsidR="00277A82" w:rsidRDefault="00277A82"/>
    <w:p w14:paraId="5CB6F87B" w14:textId="77777777" w:rsidR="00277A82" w:rsidRDefault="00277A82"/>
    <w:p w14:paraId="726763D1" w14:textId="77777777" w:rsidR="00277A82" w:rsidRDefault="00277A82"/>
  </w:endnote>
  <w:endnote w:type="continuationSeparator" w:id="0">
    <w:p w14:paraId="1156776D" w14:textId="77777777" w:rsidR="00277A82" w:rsidRDefault="00277A82" w:rsidP="0090659A">
      <w:pPr>
        <w:spacing w:after="0" w:line="240" w:lineRule="auto"/>
      </w:pPr>
      <w:r>
        <w:continuationSeparator/>
      </w:r>
    </w:p>
    <w:p w14:paraId="3D3056E2" w14:textId="77777777" w:rsidR="00277A82" w:rsidRDefault="00277A82"/>
    <w:p w14:paraId="0281DE1E" w14:textId="77777777" w:rsidR="00277A82" w:rsidRDefault="00277A82"/>
    <w:p w14:paraId="4B32D959" w14:textId="77777777" w:rsidR="00277A82" w:rsidRDefault="00277A82"/>
    <w:p w14:paraId="78C90ADD" w14:textId="77777777" w:rsidR="00277A82" w:rsidRDefault="00277A82"/>
    <w:p w14:paraId="53B2C7D4" w14:textId="77777777" w:rsidR="00277A82" w:rsidRDefault="00277A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350A1" w14:textId="77777777" w:rsidR="00E817BD" w:rsidRDefault="00E817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C146B" w14:textId="77777777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5E7A36">
      <w:rPr>
        <w:noProof/>
      </w:rPr>
      <w:t>2017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5E7A36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5E7A36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AAB82" w14:textId="77777777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5E7A36">
      <w:rPr>
        <w:noProof/>
      </w:rPr>
      <w:t>2017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6D486C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6D486C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D7C9F" w14:textId="77777777" w:rsidR="00277A82" w:rsidRDefault="00277A82" w:rsidP="0090659A">
      <w:pPr>
        <w:spacing w:after="0" w:line="240" w:lineRule="auto"/>
      </w:pPr>
      <w:r>
        <w:separator/>
      </w:r>
    </w:p>
    <w:p w14:paraId="3BD2897F" w14:textId="77777777" w:rsidR="00277A82" w:rsidRDefault="00277A82"/>
    <w:p w14:paraId="16F1ADA6" w14:textId="77777777" w:rsidR="00277A82" w:rsidRDefault="00277A82"/>
    <w:p w14:paraId="509F6AFB" w14:textId="77777777" w:rsidR="00277A82" w:rsidRDefault="00277A82"/>
    <w:p w14:paraId="0ED8096F" w14:textId="77777777" w:rsidR="00277A82" w:rsidRDefault="00277A82"/>
    <w:p w14:paraId="10EEB088" w14:textId="77777777" w:rsidR="00277A82" w:rsidRDefault="00277A82"/>
  </w:footnote>
  <w:footnote w:type="continuationSeparator" w:id="0">
    <w:p w14:paraId="352C6520" w14:textId="77777777" w:rsidR="00277A82" w:rsidRDefault="00277A82" w:rsidP="0090659A">
      <w:pPr>
        <w:spacing w:after="0" w:line="240" w:lineRule="auto"/>
      </w:pPr>
      <w:r>
        <w:continuationSeparator/>
      </w:r>
    </w:p>
    <w:p w14:paraId="03304469" w14:textId="77777777" w:rsidR="00277A82" w:rsidRDefault="00277A82"/>
    <w:p w14:paraId="6DBD2411" w14:textId="77777777" w:rsidR="00277A82" w:rsidRDefault="00277A82"/>
    <w:p w14:paraId="0C1D9BAA" w14:textId="77777777" w:rsidR="00277A82" w:rsidRDefault="00277A82"/>
    <w:p w14:paraId="66E97A22" w14:textId="77777777" w:rsidR="00277A82" w:rsidRDefault="00277A82"/>
    <w:p w14:paraId="25FF5F17" w14:textId="77777777" w:rsidR="00277A82" w:rsidRDefault="00277A8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0A75F" w14:textId="77777777" w:rsidR="00E817BD" w:rsidRDefault="00E817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9E9B5" w14:textId="77777777" w:rsidR="00926CB2" w:rsidRDefault="00E817BD" w:rsidP="008402F2">
    <w:pPr>
      <w:pStyle w:val="PageHead"/>
    </w:pPr>
    <w:r>
      <w:t xml:space="preserve">Lab – </w:t>
    </w:r>
    <w:r w:rsidR="00852486">
      <w:t xml:space="preserve">IPv4 </w:t>
    </w:r>
    <w:r>
      <w:t>Addresses and Network Communication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C51DC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51A0253F" wp14:editId="07C1C89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9D1BC5" w14:textId="77777777" w:rsidR="00926CB2" w:rsidRDefault="00926CB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134E0"/>
    <w:multiLevelType w:val="hybridMultilevel"/>
    <w:tmpl w:val="6D00F94A"/>
    <w:lvl w:ilvl="0" w:tplc="2C6C854C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846BE7C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2" w:tplc="4D3209A2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3" w:tplc="FFCE2D38">
      <w:start w:val="1"/>
      <w:numFmt w:val="bullet"/>
      <w:lvlText w:val="•"/>
      <w:lvlJc w:val="left"/>
      <w:pPr>
        <w:ind w:left="4010" w:hanging="360"/>
      </w:pPr>
      <w:rPr>
        <w:rFonts w:hint="default"/>
      </w:rPr>
    </w:lvl>
    <w:lvl w:ilvl="4" w:tplc="24E6DD30">
      <w:start w:val="1"/>
      <w:numFmt w:val="bullet"/>
      <w:lvlText w:val="•"/>
      <w:lvlJc w:val="left"/>
      <w:pPr>
        <w:ind w:left="4920" w:hanging="360"/>
      </w:pPr>
      <w:rPr>
        <w:rFonts w:hint="default"/>
      </w:rPr>
    </w:lvl>
    <w:lvl w:ilvl="5" w:tplc="1F402A6C">
      <w:start w:val="1"/>
      <w:numFmt w:val="bullet"/>
      <w:lvlText w:val="•"/>
      <w:lvlJc w:val="left"/>
      <w:pPr>
        <w:ind w:left="5830" w:hanging="360"/>
      </w:pPr>
      <w:rPr>
        <w:rFonts w:hint="default"/>
      </w:rPr>
    </w:lvl>
    <w:lvl w:ilvl="6" w:tplc="DCCE4EB2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8786A342">
      <w:start w:val="1"/>
      <w:numFmt w:val="bullet"/>
      <w:lvlText w:val="•"/>
      <w:lvlJc w:val="left"/>
      <w:pPr>
        <w:ind w:left="7650" w:hanging="360"/>
      </w:pPr>
      <w:rPr>
        <w:rFonts w:hint="default"/>
      </w:rPr>
    </w:lvl>
    <w:lvl w:ilvl="8" w:tplc="CCAC7964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3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0CD00F5"/>
    <w:multiLevelType w:val="hybridMultilevel"/>
    <w:tmpl w:val="E2D821EC"/>
    <w:lvl w:ilvl="0" w:tplc="D5EA1DBE">
      <w:start w:val="1"/>
      <w:numFmt w:val="lowerLetter"/>
      <w:lvlText w:val="%1."/>
      <w:lvlJc w:val="left"/>
      <w:pPr>
        <w:ind w:left="2160" w:hanging="360"/>
        <w:jc w:val="righ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F0ED736">
      <w:start w:val="1"/>
      <w:numFmt w:val="bullet"/>
      <w:lvlText w:val=""/>
      <w:lvlJc w:val="left"/>
      <w:pPr>
        <w:ind w:left="200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D7B829CE">
      <w:start w:val="1"/>
      <w:numFmt w:val="bullet"/>
      <w:lvlText w:val="•"/>
      <w:lvlJc w:val="left"/>
      <w:pPr>
        <w:ind w:left="3069" w:hanging="360"/>
      </w:pPr>
      <w:rPr>
        <w:rFonts w:hint="default"/>
      </w:rPr>
    </w:lvl>
    <w:lvl w:ilvl="3" w:tplc="14CC51EE">
      <w:start w:val="1"/>
      <w:numFmt w:val="bullet"/>
      <w:lvlText w:val="•"/>
      <w:lvlJc w:val="left"/>
      <w:pPr>
        <w:ind w:left="3978" w:hanging="360"/>
      </w:pPr>
      <w:rPr>
        <w:rFonts w:hint="default"/>
      </w:rPr>
    </w:lvl>
    <w:lvl w:ilvl="4" w:tplc="664E4C96">
      <w:start w:val="1"/>
      <w:numFmt w:val="bullet"/>
      <w:lvlText w:val="•"/>
      <w:lvlJc w:val="left"/>
      <w:pPr>
        <w:ind w:left="4886" w:hanging="360"/>
      </w:pPr>
      <w:rPr>
        <w:rFonts w:hint="default"/>
      </w:rPr>
    </w:lvl>
    <w:lvl w:ilvl="5" w:tplc="6B7C016E">
      <w:start w:val="1"/>
      <w:numFmt w:val="bullet"/>
      <w:lvlText w:val="•"/>
      <w:lvlJc w:val="left"/>
      <w:pPr>
        <w:ind w:left="5795" w:hanging="360"/>
      </w:pPr>
      <w:rPr>
        <w:rFonts w:hint="default"/>
      </w:rPr>
    </w:lvl>
    <w:lvl w:ilvl="6" w:tplc="4D80982E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7" w:tplc="83F26A5A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9EC2EF9C">
      <w:start w:val="1"/>
      <w:numFmt w:val="bullet"/>
      <w:lvlText w:val="•"/>
      <w:lvlJc w:val="left"/>
      <w:pPr>
        <w:ind w:left="8522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9FF5E10"/>
    <w:multiLevelType w:val="hybridMultilevel"/>
    <w:tmpl w:val="BED6B076"/>
    <w:lvl w:ilvl="0" w:tplc="396689AC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3023D62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47A02C02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C4E8A506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81926012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281E8702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CBE6F1F8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667C2F7A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ABCC358E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8">
    <w:nsid w:val="4AEB624E"/>
    <w:multiLevelType w:val="hybridMultilevel"/>
    <w:tmpl w:val="06D2F6EE"/>
    <w:lvl w:ilvl="0" w:tplc="C60442A0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894920C">
      <w:start w:val="1"/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479467A6">
      <w:start w:val="1"/>
      <w:numFmt w:val="bullet"/>
      <w:lvlText w:val="•"/>
      <w:lvlJc w:val="left"/>
      <w:pPr>
        <w:ind w:left="3092" w:hanging="360"/>
      </w:pPr>
      <w:rPr>
        <w:rFonts w:hint="default"/>
      </w:rPr>
    </w:lvl>
    <w:lvl w:ilvl="3" w:tplc="D616C082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AD9CD530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5" w:tplc="2C645C2E">
      <w:start w:val="1"/>
      <w:numFmt w:val="bullet"/>
      <w:lvlText w:val="•"/>
      <w:lvlJc w:val="left"/>
      <w:pPr>
        <w:ind w:left="5810" w:hanging="360"/>
      </w:pPr>
      <w:rPr>
        <w:rFonts w:hint="default"/>
      </w:rPr>
    </w:lvl>
    <w:lvl w:ilvl="6" w:tplc="DE12F5EA">
      <w:start w:val="1"/>
      <w:numFmt w:val="bullet"/>
      <w:lvlText w:val="•"/>
      <w:lvlJc w:val="left"/>
      <w:pPr>
        <w:ind w:left="6716" w:hanging="360"/>
      </w:pPr>
      <w:rPr>
        <w:rFonts w:hint="default"/>
      </w:rPr>
    </w:lvl>
    <w:lvl w:ilvl="7" w:tplc="D9B466BA">
      <w:start w:val="1"/>
      <w:numFmt w:val="bullet"/>
      <w:lvlText w:val="•"/>
      <w:lvlJc w:val="left"/>
      <w:pPr>
        <w:ind w:left="7622" w:hanging="360"/>
      </w:pPr>
      <w:rPr>
        <w:rFonts w:hint="default"/>
      </w:rPr>
    </w:lvl>
    <w:lvl w:ilvl="8" w:tplc="5D8E9E9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9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4DE467DB"/>
    <w:multiLevelType w:val="hybridMultilevel"/>
    <w:tmpl w:val="358ED3C8"/>
    <w:lvl w:ilvl="0" w:tplc="2DE4E57E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0323C8A">
      <w:start w:val="1"/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E8B05100">
      <w:start w:val="1"/>
      <w:numFmt w:val="bullet"/>
      <w:lvlText w:val="•"/>
      <w:lvlJc w:val="left"/>
      <w:pPr>
        <w:ind w:left="3092" w:hanging="360"/>
      </w:pPr>
      <w:rPr>
        <w:rFonts w:hint="default"/>
      </w:rPr>
    </w:lvl>
    <w:lvl w:ilvl="3" w:tplc="F836F994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28EEB53A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5" w:tplc="12B06EA4">
      <w:start w:val="1"/>
      <w:numFmt w:val="bullet"/>
      <w:lvlText w:val="•"/>
      <w:lvlJc w:val="left"/>
      <w:pPr>
        <w:ind w:left="5810" w:hanging="360"/>
      </w:pPr>
      <w:rPr>
        <w:rFonts w:hint="default"/>
      </w:rPr>
    </w:lvl>
    <w:lvl w:ilvl="6" w:tplc="1F8824BE">
      <w:start w:val="1"/>
      <w:numFmt w:val="bullet"/>
      <w:lvlText w:val="•"/>
      <w:lvlJc w:val="left"/>
      <w:pPr>
        <w:ind w:left="6716" w:hanging="360"/>
      </w:pPr>
      <w:rPr>
        <w:rFonts w:hint="default"/>
      </w:rPr>
    </w:lvl>
    <w:lvl w:ilvl="7" w:tplc="161473C0">
      <w:start w:val="1"/>
      <w:numFmt w:val="bullet"/>
      <w:lvlText w:val="•"/>
      <w:lvlJc w:val="left"/>
      <w:pPr>
        <w:ind w:left="7622" w:hanging="360"/>
      </w:pPr>
      <w:rPr>
        <w:rFonts w:hint="default"/>
      </w:rPr>
    </w:lvl>
    <w:lvl w:ilvl="8" w:tplc="F656FFAE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1">
    <w:nsid w:val="5A4D785F"/>
    <w:multiLevelType w:val="hybridMultilevel"/>
    <w:tmpl w:val="67A6A56E"/>
    <w:lvl w:ilvl="0" w:tplc="0F2E96BA">
      <w:start w:val="1"/>
      <w:numFmt w:val="lowerLetter"/>
      <w:lvlText w:val="%1."/>
      <w:lvlJc w:val="left"/>
      <w:pPr>
        <w:ind w:left="216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5D413C8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46408586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07A81C56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69347DD0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2FD45E92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6E367088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9E0CDA24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3CD4153E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12">
    <w:nsid w:val="6646688A"/>
    <w:multiLevelType w:val="hybridMultilevel"/>
    <w:tmpl w:val="7444CB24"/>
    <w:lvl w:ilvl="0" w:tplc="AB3CB9EC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FEE1780">
      <w:start w:val="1"/>
      <w:numFmt w:val="bullet"/>
      <w:lvlText w:val="•"/>
      <w:lvlJc w:val="left"/>
      <w:pPr>
        <w:ind w:left="2188" w:hanging="360"/>
      </w:pPr>
      <w:rPr>
        <w:rFonts w:hint="default"/>
      </w:rPr>
    </w:lvl>
    <w:lvl w:ilvl="2" w:tplc="EB56F8E0">
      <w:start w:val="1"/>
      <w:numFmt w:val="bullet"/>
      <w:lvlText w:val="•"/>
      <w:lvlJc w:val="left"/>
      <w:pPr>
        <w:ind w:left="3096" w:hanging="360"/>
      </w:pPr>
      <w:rPr>
        <w:rFonts w:hint="default"/>
      </w:rPr>
    </w:lvl>
    <w:lvl w:ilvl="3" w:tplc="4704C754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4" w:tplc="89EA74A2">
      <w:start w:val="1"/>
      <w:numFmt w:val="bullet"/>
      <w:lvlText w:val="•"/>
      <w:lvlJc w:val="left"/>
      <w:pPr>
        <w:ind w:left="4912" w:hanging="360"/>
      </w:pPr>
      <w:rPr>
        <w:rFonts w:hint="default"/>
      </w:rPr>
    </w:lvl>
    <w:lvl w:ilvl="5" w:tplc="CD10770C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7BA83776">
      <w:start w:val="1"/>
      <w:numFmt w:val="bullet"/>
      <w:lvlText w:val="•"/>
      <w:lvlJc w:val="left"/>
      <w:pPr>
        <w:ind w:left="6728" w:hanging="360"/>
      </w:pPr>
      <w:rPr>
        <w:rFonts w:hint="default"/>
      </w:rPr>
    </w:lvl>
    <w:lvl w:ilvl="7" w:tplc="F31892A0">
      <w:start w:val="1"/>
      <w:numFmt w:val="bullet"/>
      <w:lvlText w:val="•"/>
      <w:lvlJc w:val="left"/>
      <w:pPr>
        <w:ind w:left="7636" w:hanging="360"/>
      </w:pPr>
      <w:rPr>
        <w:rFonts w:hint="default"/>
      </w:rPr>
    </w:lvl>
    <w:lvl w:ilvl="8" w:tplc="A8FA1C38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13">
    <w:nsid w:val="6A4C29C9"/>
    <w:multiLevelType w:val="hybridMultilevel"/>
    <w:tmpl w:val="6600826E"/>
    <w:lvl w:ilvl="0" w:tplc="206E7DBA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7A27306">
      <w:start w:val="1"/>
      <w:numFmt w:val="bullet"/>
      <w:lvlText w:val="•"/>
      <w:lvlJc w:val="left"/>
      <w:pPr>
        <w:ind w:left="2188" w:hanging="360"/>
      </w:pPr>
      <w:rPr>
        <w:rFonts w:hint="default"/>
      </w:rPr>
    </w:lvl>
    <w:lvl w:ilvl="2" w:tplc="0BFE5740">
      <w:start w:val="1"/>
      <w:numFmt w:val="bullet"/>
      <w:lvlText w:val="•"/>
      <w:lvlJc w:val="left"/>
      <w:pPr>
        <w:ind w:left="3096" w:hanging="360"/>
      </w:pPr>
      <w:rPr>
        <w:rFonts w:hint="default"/>
      </w:rPr>
    </w:lvl>
    <w:lvl w:ilvl="3" w:tplc="A5A67CE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4" w:tplc="1E32AC1A">
      <w:start w:val="1"/>
      <w:numFmt w:val="bullet"/>
      <w:lvlText w:val="•"/>
      <w:lvlJc w:val="left"/>
      <w:pPr>
        <w:ind w:left="4912" w:hanging="360"/>
      </w:pPr>
      <w:rPr>
        <w:rFonts w:hint="default"/>
      </w:rPr>
    </w:lvl>
    <w:lvl w:ilvl="5" w:tplc="146E07CE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ADA2B192">
      <w:start w:val="1"/>
      <w:numFmt w:val="bullet"/>
      <w:lvlText w:val="•"/>
      <w:lvlJc w:val="left"/>
      <w:pPr>
        <w:ind w:left="6728" w:hanging="360"/>
      </w:pPr>
      <w:rPr>
        <w:rFonts w:hint="default"/>
      </w:rPr>
    </w:lvl>
    <w:lvl w:ilvl="7" w:tplc="E156439E">
      <w:start w:val="1"/>
      <w:numFmt w:val="bullet"/>
      <w:lvlText w:val="•"/>
      <w:lvlJc w:val="left"/>
      <w:pPr>
        <w:ind w:left="7636" w:hanging="360"/>
      </w:pPr>
      <w:rPr>
        <w:rFonts w:hint="default"/>
      </w:rPr>
    </w:lvl>
    <w:lvl w:ilvl="8" w:tplc="66F8CD70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32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3"/>
  </w:num>
  <w:num w:numId="11">
    <w:abstractNumId w:val="11"/>
  </w:num>
  <w:num w:numId="12">
    <w:abstractNumId w:val="7"/>
  </w:num>
  <w:num w:numId="13">
    <w:abstractNumId w:val="12"/>
  </w:num>
  <w:num w:numId="14">
    <w:abstractNumId w:val="5"/>
  </w:num>
  <w:num w:numId="15">
    <w:abstractNumId w:val="10"/>
  </w:num>
  <w:num w:numId="16">
    <w:abstractNumId w:val="2"/>
  </w:num>
  <w:num w:numId="17">
    <w:abstractNumId w:val="8"/>
  </w:num>
  <w:num w:numId="18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KzsEhJMkkx0k00TkrUNUkzM9VNNLc00DWxSEozNE4zMDVMslDSUQpOLS7OzM8DaTGsBQC5XEN6QwAAAA=="/>
  </w:docVars>
  <w:rsids>
    <w:rsidRoot w:val="00BE1D97"/>
    <w:rsid w:val="00001BDF"/>
    <w:rsid w:val="0000380F"/>
    <w:rsid w:val="00004175"/>
    <w:rsid w:val="000059C9"/>
    <w:rsid w:val="00007F7C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064A"/>
    <w:rsid w:val="000C2118"/>
    <w:rsid w:val="000C6E6E"/>
    <w:rsid w:val="000D55B4"/>
    <w:rsid w:val="000E65F0"/>
    <w:rsid w:val="000F072C"/>
    <w:rsid w:val="000F1E5F"/>
    <w:rsid w:val="000F40E5"/>
    <w:rsid w:val="000F6743"/>
    <w:rsid w:val="001006C2"/>
    <w:rsid w:val="00101BE8"/>
    <w:rsid w:val="00103401"/>
    <w:rsid w:val="00103D36"/>
    <w:rsid w:val="00104660"/>
    <w:rsid w:val="00107B2B"/>
    <w:rsid w:val="00112AC5"/>
    <w:rsid w:val="001133DD"/>
    <w:rsid w:val="001136F0"/>
    <w:rsid w:val="00120CBE"/>
    <w:rsid w:val="00121BAE"/>
    <w:rsid w:val="001261C4"/>
    <w:rsid w:val="001314FB"/>
    <w:rsid w:val="001366EC"/>
    <w:rsid w:val="0014005D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1C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EEA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3603"/>
    <w:rsid w:val="002506CF"/>
    <w:rsid w:val="0025107F"/>
    <w:rsid w:val="00260CD4"/>
    <w:rsid w:val="002639D8"/>
    <w:rsid w:val="00265F77"/>
    <w:rsid w:val="00266C83"/>
    <w:rsid w:val="002768DC"/>
    <w:rsid w:val="00277A82"/>
    <w:rsid w:val="00282DA4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1EE5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0DC5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44F9"/>
    <w:rsid w:val="00476BA9"/>
    <w:rsid w:val="004936C2"/>
    <w:rsid w:val="0049379C"/>
    <w:rsid w:val="004A1CA0"/>
    <w:rsid w:val="004A22E9"/>
    <w:rsid w:val="004A4ACD"/>
    <w:rsid w:val="004A5BC5"/>
    <w:rsid w:val="004B023D"/>
    <w:rsid w:val="004B39C4"/>
    <w:rsid w:val="004C0909"/>
    <w:rsid w:val="004C3F97"/>
    <w:rsid w:val="004D01F2"/>
    <w:rsid w:val="004D3339"/>
    <w:rsid w:val="004D353F"/>
    <w:rsid w:val="004D36D7"/>
    <w:rsid w:val="004D682B"/>
    <w:rsid w:val="004D7CD5"/>
    <w:rsid w:val="004E6152"/>
    <w:rsid w:val="004F344A"/>
    <w:rsid w:val="004F7233"/>
    <w:rsid w:val="00504ED4"/>
    <w:rsid w:val="00510639"/>
    <w:rsid w:val="00514EC2"/>
    <w:rsid w:val="00516142"/>
    <w:rsid w:val="00520027"/>
    <w:rsid w:val="0052093C"/>
    <w:rsid w:val="00521B31"/>
    <w:rsid w:val="00522469"/>
    <w:rsid w:val="0052400A"/>
    <w:rsid w:val="00530573"/>
    <w:rsid w:val="005313DB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13A6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E7A36"/>
    <w:rsid w:val="005F3AE9"/>
    <w:rsid w:val="005F65FE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1CDA"/>
    <w:rsid w:val="006428E5"/>
    <w:rsid w:val="00644958"/>
    <w:rsid w:val="006513FB"/>
    <w:rsid w:val="00660246"/>
    <w:rsid w:val="00672919"/>
    <w:rsid w:val="00686587"/>
    <w:rsid w:val="006904CF"/>
    <w:rsid w:val="00695EE2"/>
    <w:rsid w:val="0069660B"/>
    <w:rsid w:val="006A1B33"/>
    <w:rsid w:val="006A48F1"/>
    <w:rsid w:val="006A635D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86C"/>
    <w:rsid w:val="006D7590"/>
    <w:rsid w:val="006E372B"/>
    <w:rsid w:val="006E5080"/>
    <w:rsid w:val="006E5FE9"/>
    <w:rsid w:val="006E6581"/>
    <w:rsid w:val="006E71DF"/>
    <w:rsid w:val="006F1CC4"/>
    <w:rsid w:val="006F2A86"/>
    <w:rsid w:val="006F3163"/>
    <w:rsid w:val="006F5860"/>
    <w:rsid w:val="00705FEC"/>
    <w:rsid w:val="0071147A"/>
    <w:rsid w:val="007115C6"/>
    <w:rsid w:val="0071185D"/>
    <w:rsid w:val="00721E01"/>
    <w:rsid w:val="007222AD"/>
    <w:rsid w:val="007267CF"/>
    <w:rsid w:val="00731F3F"/>
    <w:rsid w:val="00733BAB"/>
    <w:rsid w:val="0074282D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A73C6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2486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2EFE"/>
    <w:rsid w:val="00893877"/>
    <w:rsid w:val="0089532C"/>
    <w:rsid w:val="00896165"/>
    <w:rsid w:val="00896681"/>
    <w:rsid w:val="008A2749"/>
    <w:rsid w:val="008A3A90"/>
    <w:rsid w:val="008A6AB0"/>
    <w:rsid w:val="008B06D4"/>
    <w:rsid w:val="008B4F20"/>
    <w:rsid w:val="008B6491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2D32"/>
    <w:rsid w:val="00996053"/>
    <w:rsid w:val="009A0B2F"/>
    <w:rsid w:val="009A1CF4"/>
    <w:rsid w:val="009A37D7"/>
    <w:rsid w:val="009A4E17"/>
    <w:rsid w:val="009A6955"/>
    <w:rsid w:val="009B341C"/>
    <w:rsid w:val="009B5747"/>
    <w:rsid w:val="009C7A31"/>
    <w:rsid w:val="009D2C27"/>
    <w:rsid w:val="009E2309"/>
    <w:rsid w:val="009E42B9"/>
    <w:rsid w:val="009E4E17"/>
    <w:rsid w:val="009F21F2"/>
    <w:rsid w:val="009F2A39"/>
    <w:rsid w:val="009F4C2E"/>
    <w:rsid w:val="00A014A3"/>
    <w:rsid w:val="00A027CC"/>
    <w:rsid w:val="00A0412D"/>
    <w:rsid w:val="00A21211"/>
    <w:rsid w:val="00A30F8A"/>
    <w:rsid w:val="00A34E7F"/>
    <w:rsid w:val="00A3738F"/>
    <w:rsid w:val="00A46F0A"/>
    <w:rsid w:val="00A46F25"/>
    <w:rsid w:val="00A47CC2"/>
    <w:rsid w:val="00A502BA"/>
    <w:rsid w:val="00A50AB4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20CB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0FF5"/>
    <w:rsid w:val="00B02A8E"/>
    <w:rsid w:val="00B052EE"/>
    <w:rsid w:val="00B1081F"/>
    <w:rsid w:val="00B221F3"/>
    <w:rsid w:val="00B2496B"/>
    <w:rsid w:val="00B27499"/>
    <w:rsid w:val="00B3010D"/>
    <w:rsid w:val="00B35151"/>
    <w:rsid w:val="00B40B0F"/>
    <w:rsid w:val="00B433F2"/>
    <w:rsid w:val="00B458E8"/>
    <w:rsid w:val="00B5397B"/>
    <w:rsid w:val="00B53EE9"/>
    <w:rsid w:val="00B6183E"/>
    <w:rsid w:val="00B62809"/>
    <w:rsid w:val="00B64ADD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10E7"/>
    <w:rsid w:val="00BD6D76"/>
    <w:rsid w:val="00BE1D97"/>
    <w:rsid w:val="00BE56B3"/>
    <w:rsid w:val="00BE676D"/>
    <w:rsid w:val="00BF04E8"/>
    <w:rsid w:val="00BF16BF"/>
    <w:rsid w:val="00BF40AE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328C"/>
    <w:rsid w:val="00C351B8"/>
    <w:rsid w:val="00C37CA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2A7C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2F87"/>
    <w:rsid w:val="00DC6050"/>
    <w:rsid w:val="00DD43EA"/>
    <w:rsid w:val="00DE6F44"/>
    <w:rsid w:val="00DF1B58"/>
    <w:rsid w:val="00E009DA"/>
    <w:rsid w:val="00E037D9"/>
    <w:rsid w:val="00E042B8"/>
    <w:rsid w:val="00E04927"/>
    <w:rsid w:val="00E04BA9"/>
    <w:rsid w:val="00E05AA8"/>
    <w:rsid w:val="00E11A48"/>
    <w:rsid w:val="00E130EB"/>
    <w:rsid w:val="00E162CD"/>
    <w:rsid w:val="00E17FA5"/>
    <w:rsid w:val="00E21BFE"/>
    <w:rsid w:val="00E234CA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17BD"/>
    <w:rsid w:val="00E87D18"/>
    <w:rsid w:val="00E87D62"/>
    <w:rsid w:val="00E97333"/>
    <w:rsid w:val="00EA486E"/>
    <w:rsid w:val="00EA4FA3"/>
    <w:rsid w:val="00EA575F"/>
    <w:rsid w:val="00EA7960"/>
    <w:rsid w:val="00EB001B"/>
    <w:rsid w:val="00EB3082"/>
    <w:rsid w:val="00EB6C33"/>
    <w:rsid w:val="00ED6019"/>
    <w:rsid w:val="00ED7830"/>
    <w:rsid w:val="00EE3909"/>
    <w:rsid w:val="00EE6F01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5256"/>
    <w:rsid w:val="00F86B4A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312B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E691C"/>
  <w15:docId w15:val="{3844FD75-7DA4-4000-8751-4B25ADB6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  <w:ind w:left="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9C7A31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104660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2A7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12A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llan\AppData\Roaming\Microsoft\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147208-354D-3748-90C5-4886AAA5A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C:\Users\allan\AppData\Roaming\Microsoft\Templates\Lab-PT_Template - ILM.dotx</Template>
  <TotalTime>2</TotalTime>
  <Pages>2</Pages>
  <Words>488</Words>
  <Characters>2787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Telethia Willis</cp:lastModifiedBy>
  <cp:revision>3</cp:revision>
  <dcterms:created xsi:type="dcterms:W3CDTF">2017-07-12T17:45:00Z</dcterms:created>
  <dcterms:modified xsi:type="dcterms:W3CDTF">2017-07-12T17:46:00Z</dcterms:modified>
</cp:coreProperties>
</file>