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6EEA9" w14:textId="0C3B9DF9" w:rsidR="00804C36" w:rsidRPr="009A1CF4" w:rsidRDefault="00AA0BAC" w:rsidP="00804C36">
      <w:pPr>
        <w:pStyle w:val="LabTitle"/>
      </w:pPr>
      <w:r>
        <w:t>Packet Tracer</w:t>
      </w:r>
      <w:r w:rsidR="00B97943">
        <w:t xml:space="preserve"> </w:t>
      </w:r>
      <w:r w:rsidR="005D3E53">
        <w:t>–</w:t>
      </w:r>
      <w:r w:rsidR="006513FB">
        <w:t xml:space="preserve"> </w:t>
      </w:r>
      <w:r>
        <w:t>Connect to a Switch via the Console Port</w:t>
      </w:r>
      <w:r w:rsidR="004D36D7" w:rsidRPr="00FD4A68">
        <w:t xml:space="preserve"> </w:t>
      </w:r>
    </w:p>
    <w:p w14:paraId="70B47067" w14:textId="77777777" w:rsidR="00C46F99" w:rsidRDefault="00C46F99" w:rsidP="00C46F99">
      <w:pPr>
        <w:pStyle w:val="LabSection"/>
        <w:rPr>
          <w:bCs/>
        </w:rPr>
      </w:pPr>
      <w:r>
        <w:t>Objectives</w:t>
      </w:r>
    </w:p>
    <w:p w14:paraId="55491AD3" w14:textId="77777777" w:rsidR="00C46F99" w:rsidRDefault="00C46F99" w:rsidP="00C46F99">
      <w:pPr>
        <w:pStyle w:val="Bulletlevel1"/>
      </w:pPr>
      <w:r>
        <w:t>Connect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interface.</w:t>
      </w:r>
    </w:p>
    <w:p w14:paraId="7096F0C8" w14:textId="77777777" w:rsidR="00C46F99" w:rsidRDefault="00140535" w:rsidP="00C46F99">
      <w:pPr>
        <w:pStyle w:val="Bulletlevel1"/>
      </w:pPr>
      <w:r>
        <w:rPr>
          <w:spacing w:val="-1"/>
        </w:rPr>
        <w:t xml:space="preserve">Use a terminal program to </w:t>
      </w:r>
      <w:r w:rsidR="00C46F99">
        <w:t>communicate</w:t>
      </w:r>
      <w:r w:rsidR="00C46F99">
        <w:rPr>
          <w:spacing w:val="-7"/>
        </w:rPr>
        <w:t xml:space="preserve"> </w:t>
      </w:r>
      <w:r w:rsidR="00C46F99">
        <w:rPr>
          <w:spacing w:val="-1"/>
        </w:rPr>
        <w:t>with</w:t>
      </w:r>
      <w:r w:rsidR="00C46F99">
        <w:rPr>
          <w:spacing w:val="-9"/>
        </w:rPr>
        <w:t xml:space="preserve"> </w:t>
      </w:r>
      <w:r w:rsidR="00C46F99">
        <w:t>the</w:t>
      </w:r>
      <w:r w:rsidR="00C46F99">
        <w:rPr>
          <w:spacing w:val="-7"/>
        </w:rPr>
        <w:t xml:space="preserve"> </w:t>
      </w:r>
      <w:r>
        <w:rPr>
          <w:spacing w:val="-7"/>
        </w:rPr>
        <w:t>switch</w:t>
      </w:r>
      <w:r w:rsidR="00C46F99">
        <w:rPr>
          <w:spacing w:val="1"/>
        </w:rPr>
        <w:t>.</w:t>
      </w:r>
    </w:p>
    <w:p w14:paraId="69A02A94" w14:textId="77777777" w:rsidR="00C46F99" w:rsidRDefault="00C46F99" w:rsidP="00C46F99">
      <w:pPr>
        <w:pStyle w:val="LabSection"/>
        <w:rPr>
          <w:bCs/>
        </w:rPr>
      </w:pPr>
      <w:r>
        <w:t xml:space="preserve">Background / </w:t>
      </w:r>
      <w:r w:rsidR="00225A16">
        <w:rPr>
          <w:spacing w:val="-1"/>
        </w:rPr>
        <w:t>Scenario</w:t>
      </w:r>
    </w:p>
    <w:p w14:paraId="408E6EC5" w14:textId="77777777" w:rsidR="00140535" w:rsidRDefault="00140535" w:rsidP="00C46F99">
      <w:pPr>
        <w:pStyle w:val="BodyTextL25"/>
      </w:pPr>
      <w:r>
        <w:t xml:space="preserve">In this </w:t>
      </w:r>
      <w:r w:rsidR="006646CB">
        <w:t xml:space="preserve">activity, you will use a console cable to connect to a switch. From the terminal, you can observe the screen output </w:t>
      </w:r>
      <w:r w:rsidR="00D87FD7">
        <w:t>during the power up process</w:t>
      </w:r>
      <w:r w:rsidR="006646CB">
        <w:t>.</w:t>
      </w:r>
    </w:p>
    <w:p w14:paraId="333C50D6" w14:textId="77777777" w:rsidR="00C46F99" w:rsidRDefault="00C46F99" w:rsidP="006646CB">
      <w:pPr>
        <w:pStyle w:val="StepHead"/>
      </w:pPr>
      <w:r>
        <w:t>Connecting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Switch</w:t>
      </w:r>
      <w:r w:rsidR="00CF21DA">
        <w:t>.</w:t>
      </w:r>
    </w:p>
    <w:p w14:paraId="2BF5F058" w14:textId="77777777" w:rsidR="00CF21DA" w:rsidRDefault="00CF21DA" w:rsidP="00CF21DA">
      <w:pPr>
        <w:pStyle w:val="SubStepAlpha"/>
      </w:pPr>
      <w:r>
        <w:t xml:space="preserve">Select </w:t>
      </w:r>
      <w:r w:rsidRPr="00583231">
        <w:rPr>
          <w:b/>
        </w:rPr>
        <w:t>End Devices</w:t>
      </w:r>
      <w:r>
        <w:t xml:space="preserve"> from the options in the bottom left-hand corner. Drag and drop 1 generic PC onto your work area.</w:t>
      </w:r>
    </w:p>
    <w:p w14:paraId="15122834" w14:textId="77777777" w:rsidR="00CF21DA" w:rsidRDefault="00974593" w:rsidP="00CF21DA">
      <w:pPr>
        <w:pStyle w:val="SubStepAlpha"/>
      </w:pPr>
      <w:r>
        <w:t xml:space="preserve">Select </w:t>
      </w:r>
      <w:r w:rsidRPr="00583231">
        <w:rPr>
          <w:b/>
        </w:rPr>
        <w:t>Connections</w:t>
      </w:r>
      <w:r>
        <w:t xml:space="preserve"> from the bottom left-hand corner. Choose </w:t>
      </w:r>
      <w:r w:rsidRPr="00974593">
        <w:rPr>
          <w:b/>
        </w:rPr>
        <w:t>console</w:t>
      </w:r>
      <w:r>
        <w:t xml:space="preserve">-through cable type. Click the first </w:t>
      </w:r>
      <w:r w:rsidRPr="00A45373">
        <w:rPr>
          <w:b/>
        </w:rPr>
        <w:t>PC0</w:t>
      </w:r>
      <w:r>
        <w:t xml:space="preserve"> and assign the cable to the</w:t>
      </w:r>
      <w:r w:rsidRPr="00467E51">
        <w:rPr>
          <w:b/>
        </w:rPr>
        <w:t xml:space="preserve"> </w:t>
      </w:r>
      <w:r w:rsidR="00A45373">
        <w:rPr>
          <w:b/>
        </w:rPr>
        <w:t>RS232</w:t>
      </w:r>
      <w:r>
        <w:t xml:space="preserve"> connector. Click </w:t>
      </w:r>
      <w:r w:rsidRPr="00A45373">
        <w:rPr>
          <w:b/>
        </w:rPr>
        <w:t>Switch0</w:t>
      </w:r>
      <w:r>
        <w:t xml:space="preserve"> and select </w:t>
      </w:r>
      <w:r w:rsidR="00A45373">
        <w:rPr>
          <w:b/>
        </w:rPr>
        <w:t>console</w:t>
      </w:r>
      <w:r>
        <w:t>.</w:t>
      </w:r>
    </w:p>
    <w:p w14:paraId="749D0A42" w14:textId="77777777" w:rsidR="00C46F99" w:rsidRDefault="00A45373" w:rsidP="00C46F99">
      <w:pPr>
        <w:pStyle w:val="StepHead"/>
      </w:pPr>
      <w:r>
        <w:t>Observe the power up process using a terminal</w:t>
      </w:r>
      <w:r w:rsidR="00C46F99">
        <w:t>.</w:t>
      </w:r>
    </w:p>
    <w:p w14:paraId="479F8F18" w14:textId="77777777" w:rsidR="00C46F99" w:rsidRDefault="00550A0A" w:rsidP="00550A0A">
      <w:pPr>
        <w:pStyle w:val="SubStepAlpha"/>
      </w:pPr>
      <w:r>
        <w:t xml:space="preserve">Click </w:t>
      </w:r>
      <w:r>
        <w:rPr>
          <w:b/>
        </w:rPr>
        <w:t>PC0</w:t>
      </w:r>
      <w:r>
        <w:t>.</w:t>
      </w:r>
    </w:p>
    <w:p w14:paraId="4F417524" w14:textId="77777777" w:rsidR="00550A0A" w:rsidRDefault="00550A0A" w:rsidP="00550A0A">
      <w:pPr>
        <w:pStyle w:val="SubStepAlpha"/>
      </w:pPr>
      <w:r>
        <w:t xml:space="preserve">Select </w:t>
      </w:r>
      <w:r>
        <w:rPr>
          <w:b/>
        </w:rPr>
        <w:t>Desktop</w:t>
      </w:r>
      <w:r>
        <w:t xml:space="preserve"> &gt; </w:t>
      </w:r>
      <w:r>
        <w:rPr>
          <w:b/>
        </w:rPr>
        <w:t>Terminal</w:t>
      </w:r>
      <w:r>
        <w:t>.</w:t>
      </w:r>
    </w:p>
    <w:p w14:paraId="1D37D5B9" w14:textId="77777777" w:rsidR="00550A0A" w:rsidRDefault="00550A0A" w:rsidP="00550A0A">
      <w:pPr>
        <w:pStyle w:val="SubStepAlpha"/>
      </w:pPr>
      <w:r>
        <w:t xml:space="preserve">Review the terminal configuration. Click </w:t>
      </w:r>
      <w:r>
        <w:rPr>
          <w:b/>
        </w:rPr>
        <w:t>OK</w:t>
      </w:r>
      <w:r>
        <w:t xml:space="preserve"> to continue.</w:t>
      </w:r>
    </w:p>
    <w:p w14:paraId="020EE66A" w14:textId="57810107" w:rsidR="00550A0A" w:rsidRDefault="00D00497" w:rsidP="00550A0A">
      <w:pPr>
        <w:pStyle w:val="SubStepAlpha"/>
      </w:pPr>
      <w:r>
        <w:t>The terminal displays the output from when the switch was powering up.</w:t>
      </w:r>
    </w:p>
    <w:p w14:paraId="10AA1992" w14:textId="77777777" w:rsidR="008451CF" w:rsidRDefault="008451CF" w:rsidP="008451CF">
      <w:pPr>
        <w:pStyle w:val="SubStepAlpha"/>
      </w:pPr>
      <w:r>
        <w:t xml:space="preserve">Press </w:t>
      </w:r>
      <w:r>
        <w:rPr>
          <w:b/>
        </w:rPr>
        <w:t>Return</w:t>
      </w:r>
      <w:r>
        <w:t xml:space="preserve"> to access the prompt.</w:t>
      </w:r>
    </w:p>
    <w:p w14:paraId="68A3BE32" w14:textId="77777777" w:rsidR="008451CF" w:rsidRDefault="008451CF" w:rsidP="008451CF">
      <w:pPr>
        <w:pStyle w:val="SubStepAlpha"/>
      </w:pPr>
      <w:r>
        <w:t xml:space="preserve">To reload the switch to observe the power up process during startup, enter </w:t>
      </w:r>
      <w:r>
        <w:rPr>
          <w:b/>
        </w:rPr>
        <w:t xml:space="preserve">enable </w:t>
      </w:r>
      <w:r>
        <w:t>at the prompt.</w:t>
      </w:r>
    </w:p>
    <w:p w14:paraId="6CC471EE" w14:textId="2744618C" w:rsidR="008451CF" w:rsidRPr="008451CF" w:rsidRDefault="006229CA" w:rsidP="008451CF">
      <w:pPr>
        <w:pStyle w:val="CMD"/>
        <w:rPr>
          <w:b/>
        </w:rPr>
      </w:pPr>
      <w:r>
        <w:t>S</w:t>
      </w:r>
      <w:r w:rsidR="008451CF">
        <w:t xml:space="preserve">witch&gt; </w:t>
      </w:r>
      <w:r w:rsidR="008451CF">
        <w:rPr>
          <w:b/>
        </w:rPr>
        <w:t>enable</w:t>
      </w:r>
    </w:p>
    <w:p w14:paraId="4753BBA2" w14:textId="77777777" w:rsidR="008451CF" w:rsidRDefault="008451CF" w:rsidP="008451CF">
      <w:pPr>
        <w:pStyle w:val="SubStepAlpha"/>
      </w:pPr>
      <w:r>
        <w:t xml:space="preserve">Enter </w:t>
      </w:r>
      <w:r>
        <w:rPr>
          <w:b/>
        </w:rPr>
        <w:t xml:space="preserve">reload </w:t>
      </w:r>
      <w:r>
        <w:t xml:space="preserve">at the prompt to start the reload </w:t>
      </w:r>
      <w:r w:rsidR="00D00497">
        <w:t xml:space="preserve">of </w:t>
      </w:r>
      <w:r>
        <w:t xml:space="preserve">the switch. Press </w:t>
      </w:r>
      <w:r>
        <w:rPr>
          <w:b/>
        </w:rPr>
        <w:t>Enter</w:t>
      </w:r>
      <w:r>
        <w:t xml:space="preserve"> to confirm.</w:t>
      </w:r>
    </w:p>
    <w:p w14:paraId="7F3EB547" w14:textId="77777777" w:rsidR="006229CA" w:rsidRDefault="006229CA" w:rsidP="006229CA">
      <w:pPr>
        <w:pStyle w:val="SubStepAlpha"/>
        <w:numPr>
          <w:ilvl w:val="0"/>
          <w:numId w:val="0"/>
        </w:numPr>
        <w:ind w:left="720"/>
      </w:pPr>
      <w:r w:rsidRPr="006229CA">
        <w:rPr>
          <w:rFonts w:ascii="Courier New" w:hAnsi="Courier New"/>
        </w:rPr>
        <w:t>Switch#</w:t>
      </w:r>
      <w:r>
        <w:t xml:space="preserve"> reload</w:t>
      </w:r>
    </w:p>
    <w:p w14:paraId="637EB7A3" w14:textId="4E8292E4" w:rsidR="006229CA" w:rsidRDefault="006229CA" w:rsidP="006229CA">
      <w:pPr>
        <w:pStyle w:val="SubStepAlpha"/>
        <w:numPr>
          <w:ilvl w:val="0"/>
          <w:numId w:val="0"/>
        </w:numPr>
        <w:ind w:left="720"/>
      </w:pPr>
      <w:r w:rsidRPr="006229CA">
        <w:rPr>
          <w:rFonts w:ascii="Courier New" w:hAnsi="Courier New"/>
        </w:rPr>
        <w:t>Proceed with reload</w:t>
      </w:r>
      <w:r>
        <w:t>? [confirm]</w:t>
      </w:r>
    </w:p>
    <w:p w14:paraId="61424ECB" w14:textId="695FE37F" w:rsidR="006229CA" w:rsidRDefault="006229CA" w:rsidP="008451CF">
      <w:pPr>
        <w:pStyle w:val="SubStepAlpha"/>
      </w:pPr>
      <w:r>
        <w:t>Observe the screen output during the startup process.</w:t>
      </w:r>
    </w:p>
    <w:p w14:paraId="2C8CFAF0" w14:textId="0CABE0BD" w:rsidR="006229CA" w:rsidRDefault="006229CA" w:rsidP="00821921">
      <w:pPr>
        <w:pStyle w:val="SubStepAlpha"/>
        <w:numPr>
          <w:ilvl w:val="0"/>
          <w:numId w:val="0"/>
        </w:numPr>
        <w:ind w:left="720"/>
      </w:pPr>
      <w:bookmarkStart w:id="0" w:name="_GoBack"/>
      <w:bookmarkEnd w:id="0"/>
      <w:r>
        <w:t>During this process, there was a series of ########. What do you think was occurring when these # was displaying? _________________________________________________________________________</w:t>
      </w:r>
    </w:p>
    <w:p w14:paraId="200F808E" w14:textId="5A1C59BF" w:rsidR="006229CA" w:rsidRDefault="006229CA" w:rsidP="00821921">
      <w:pPr>
        <w:pStyle w:val="SubStepAlpha"/>
        <w:numPr>
          <w:ilvl w:val="0"/>
          <w:numId w:val="0"/>
        </w:numPr>
        <w:ind w:left="720"/>
      </w:pPr>
      <w:r>
        <w:t>What software version is loaded? ________</w:t>
      </w:r>
    </w:p>
    <w:p w14:paraId="34E5718F" w14:textId="7E10A263" w:rsidR="006229CA" w:rsidRDefault="006229CA" w:rsidP="00821921">
      <w:pPr>
        <w:pStyle w:val="SubStepAlpha"/>
        <w:numPr>
          <w:ilvl w:val="0"/>
          <w:numId w:val="0"/>
        </w:numPr>
        <w:ind w:left="720"/>
      </w:pPr>
      <w:r>
        <w:t>How many total ports are available on this switch</w:t>
      </w:r>
      <w:r w:rsidR="00821921">
        <w:t xml:space="preserve"> and how what type of ports are they</w:t>
      </w:r>
      <w:r>
        <w:t>? ________</w:t>
      </w:r>
    </w:p>
    <w:p w14:paraId="7C816D0C" w14:textId="38F6C16E" w:rsidR="006229CA" w:rsidRDefault="006229CA" w:rsidP="006229CA">
      <w:pPr>
        <w:pStyle w:val="StepHead"/>
      </w:pPr>
      <w:r>
        <w:t xml:space="preserve">Observe the </w:t>
      </w:r>
      <w:r>
        <w:t>running-configuration using a terminal</w:t>
      </w:r>
      <w:r>
        <w:t>.</w:t>
      </w:r>
    </w:p>
    <w:p w14:paraId="1D50B210" w14:textId="6B84C06C" w:rsidR="006229CA" w:rsidRDefault="006229CA" w:rsidP="006229CA">
      <w:pPr>
        <w:pStyle w:val="SubStepAlpha"/>
      </w:pPr>
      <w:r>
        <w:t>E</w:t>
      </w:r>
      <w:r>
        <w:t xml:space="preserve">nter </w:t>
      </w:r>
      <w:r>
        <w:rPr>
          <w:b/>
        </w:rPr>
        <w:t xml:space="preserve">enable </w:t>
      </w:r>
      <w:r>
        <w:t>at the prompt.</w:t>
      </w:r>
    </w:p>
    <w:p w14:paraId="3BCBD62C" w14:textId="71D58519" w:rsidR="006229CA" w:rsidRPr="008451CF" w:rsidRDefault="006229CA" w:rsidP="006229CA">
      <w:pPr>
        <w:pStyle w:val="CMD"/>
        <w:rPr>
          <w:b/>
        </w:rPr>
      </w:pPr>
      <w:r>
        <w:t>S</w:t>
      </w:r>
      <w:r>
        <w:t xml:space="preserve">witch&gt; </w:t>
      </w:r>
      <w:r>
        <w:rPr>
          <w:b/>
        </w:rPr>
        <w:t>enable</w:t>
      </w:r>
    </w:p>
    <w:p w14:paraId="055F00D8" w14:textId="1018A788" w:rsidR="006229CA" w:rsidRDefault="006229CA" w:rsidP="006229CA">
      <w:pPr>
        <w:pStyle w:val="SubStepAlpha"/>
      </w:pPr>
      <w:r>
        <w:t>E</w:t>
      </w:r>
      <w:r>
        <w:t xml:space="preserve">nter </w:t>
      </w:r>
      <w:r>
        <w:rPr>
          <w:b/>
        </w:rPr>
        <w:t>show running-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>
        <w:t>at the prompt.</w:t>
      </w:r>
    </w:p>
    <w:p w14:paraId="28B00ECD" w14:textId="1CDFB518" w:rsidR="006229CA" w:rsidRDefault="006229CA" w:rsidP="006229CA">
      <w:pPr>
        <w:pStyle w:val="CMD"/>
        <w:rPr>
          <w:b/>
        </w:rPr>
      </w:pPr>
      <w:r>
        <w:t xml:space="preserve">switch&gt; </w:t>
      </w:r>
      <w:r>
        <w:rPr>
          <w:b/>
        </w:rPr>
        <w:t>show running-</w:t>
      </w:r>
      <w:proofErr w:type="spellStart"/>
      <w:r>
        <w:rPr>
          <w:b/>
        </w:rPr>
        <w:t>config</w:t>
      </w:r>
      <w:proofErr w:type="spellEnd"/>
    </w:p>
    <w:p w14:paraId="2EB06418" w14:textId="77777777" w:rsidR="00821921" w:rsidRPr="008451CF" w:rsidRDefault="00821921" w:rsidP="006229CA">
      <w:pPr>
        <w:pStyle w:val="CMD"/>
        <w:rPr>
          <w:b/>
        </w:rPr>
      </w:pPr>
    </w:p>
    <w:p w14:paraId="546D346F" w14:textId="77754BAE" w:rsidR="006229CA" w:rsidRPr="00821921" w:rsidRDefault="00821921" w:rsidP="008451CF">
      <w:pPr>
        <w:pStyle w:val="CMD"/>
        <w:rPr>
          <w:rFonts w:ascii="Arial" w:hAnsi="Arial"/>
        </w:rPr>
      </w:pPr>
      <w:r>
        <w:rPr>
          <w:rFonts w:ascii="Arial" w:hAnsi="Arial"/>
        </w:rPr>
        <w:t>What is the size of the running-configuration? _________</w:t>
      </w:r>
    </w:p>
    <w:sectPr w:rsidR="006229CA" w:rsidRPr="00821921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336C2" w14:textId="77777777" w:rsidR="006A65E7" w:rsidRDefault="006A65E7" w:rsidP="0090659A">
      <w:pPr>
        <w:spacing w:after="0" w:line="240" w:lineRule="auto"/>
      </w:pPr>
      <w:r>
        <w:separator/>
      </w:r>
    </w:p>
    <w:p w14:paraId="6008A1D7" w14:textId="77777777" w:rsidR="006A65E7" w:rsidRDefault="006A65E7"/>
    <w:p w14:paraId="4635AE90" w14:textId="77777777" w:rsidR="006A65E7" w:rsidRDefault="006A65E7"/>
    <w:p w14:paraId="1476B503" w14:textId="77777777" w:rsidR="006A65E7" w:rsidRDefault="006A65E7"/>
    <w:p w14:paraId="290B00BE" w14:textId="77777777" w:rsidR="006A65E7" w:rsidRDefault="006A65E7"/>
    <w:p w14:paraId="26284BE5" w14:textId="77777777" w:rsidR="006A65E7" w:rsidRDefault="006A65E7"/>
  </w:endnote>
  <w:endnote w:type="continuationSeparator" w:id="0">
    <w:p w14:paraId="24F94D90" w14:textId="77777777" w:rsidR="006A65E7" w:rsidRDefault="006A65E7" w:rsidP="0090659A">
      <w:pPr>
        <w:spacing w:after="0" w:line="240" w:lineRule="auto"/>
      </w:pPr>
      <w:r>
        <w:continuationSeparator/>
      </w:r>
    </w:p>
    <w:p w14:paraId="0B215F10" w14:textId="77777777" w:rsidR="006A65E7" w:rsidRDefault="006A65E7"/>
    <w:p w14:paraId="1A48A2CF" w14:textId="77777777" w:rsidR="006A65E7" w:rsidRDefault="006A65E7"/>
    <w:p w14:paraId="6F9AA94D" w14:textId="77777777" w:rsidR="006A65E7" w:rsidRDefault="006A65E7"/>
    <w:p w14:paraId="1B5DE177" w14:textId="77777777" w:rsidR="006A65E7" w:rsidRDefault="006A65E7"/>
    <w:p w14:paraId="7B9F5AAF" w14:textId="77777777" w:rsidR="006A65E7" w:rsidRDefault="006A6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FC065" w14:textId="0F954BF3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229CA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21921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21921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46AD7" w14:textId="542DD926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229CA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821921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821921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889C8" w14:textId="77777777" w:rsidR="006A65E7" w:rsidRDefault="006A65E7" w:rsidP="0090659A">
      <w:pPr>
        <w:spacing w:after="0" w:line="240" w:lineRule="auto"/>
      </w:pPr>
      <w:r>
        <w:separator/>
      </w:r>
    </w:p>
    <w:p w14:paraId="338A7C13" w14:textId="77777777" w:rsidR="006A65E7" w:rsidRDefault="006A65E7"/>
    <w:p w14:paraId="62C6A424" w14:textId="77777777" w:rsidR="006A65E7" w:rsidRDefault="006A65E7"/>
    <w:p w14:paraId="7993DE9A" w14:textId="77777777" w:rsidR="006A65E7" w:rsidRDefault="006A65E7"/>
    <w:p w14:paraId="38CFBEDE" w14:textId="77777777" w:rsidR="006A65E7" w:rsidRDefault="006A65E7"/>
    <w:p w14:paraId="14DA2D7B" w14:textId="77777777" w:rsidR="006A65E7" w:rsidRDefault="006A65E7"/>
  </w:footnote>
  <w:footnote w:type="continuationSeparator" w:id="0">
    <w:p w14:paraId="1D501EE6" w14:textId="77777777" w:rsidR="006A65E7" w:rsidRDefault="006A65E7" w:rsidP="0090659A">
      <w:pPr>
        <w:spacing w:after="0" w:line="240" w:lineRule="auto"/>
      </w:pPr>
      <w:r>
        <w:continuationSeparator/>
      </w:r>
    </w:p>
    <w:p w14:paraId="25BE3260" w14:textId="77777777" w:rsidR="006A65E7" w:rsidRDefault="006A65E7"/>
    <w:p w14:paraId="0C9F5808" w14:textId="77777777" w:rsidR="006A65E7" w:rsidRDefault="006A65E7"/>
    <w:p w14:paraId="5800E580" w14:textId="77777777" w:rsidR="006A65E7" w:rsidRDefault="006A65E7"/>
    <w:p w14:paraId="35713AFD" w14:textId="77777777" w:rsidR="006A65E7" w:rsidRDefault="006A65E7"/>
    <w:p w14:paraId="53F0CD6E" w14:textId="77777777" w:rsidR="006A65E7" w:rsidRDefault="006A65E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B3C1F" w14:textId="77777777" w:rsidR="00926CB2" w:rsidRDefault="003937A0" w:rsidP="008402F2">
    <w:pPr>
      <w:pStyle w:val="PageHead"/>
    </w:pPr>
    <w:r>
      <w:t>Packet Tracer – Connect to a Switch via the Console Port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7C15A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196DDED9" wp14:editId="270AF5B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115EB5" w14:textId="77777777" w:rsidR="00926CB2" w:rsidRDefault="00926CB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43501B"/>
    <w:multiLevelType w:val="hybridMultilevel"/>
    <w:tmpl w:val="CEA667DA"/>
    <w:lvl w:ilvl="0" w:tplc="757EBE02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A4CD774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2" w:tplc="231A040E">
      <w:start w:val="1"/>
      <w:numFmt w:val="bullet"/>
      <w:lvlText w:val="•"/>
      <w:lvlJc w:val="left"/>
      <w:pPr>
        <w:ind w:left="3108" w:hanging="360"/>
      </w:pPr>
      <w:rPr>
        <w:rFonts w:hint="default"/>
      </w:rPr>
    </w:lvl>
    <w:lvl w:ilvl="3" w:tplc="0BF4CCE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4" w:tplc="F5543CD4">
      <w:start w:val="1"/>
      <w:numFmt w:val="bullet"/>
      <w:lvlText w:val="•"/>
      <w:lvlJc w:val="left"/>
      <w:pPr>
        <w:ind w:left="4936" w:hanging="360"/>
      </w:pPr>
      <w:rPr>
        <w:rFonts w:hint="default"/>
      </w:rPr>
    </w:lvl>
    <w:lvl w:ilvl="5" w:tplc="0270E796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6" w:tplc="EE420FE8">
      <w:start w:val="1"/>
      <w:numFmt w:val="bullet"/>
      <w:lvlText w:val="•"/>
      <w:lvlJc w:val="left"/>
      <w:pPr>
        <w:ind w:left="6764" w:hanging="360"/>
      </w:pPr>
      <w:rPr>
        <w:rFonts w:hint="default"/>
      </w:rPr>
    </w:lvl>
    <w:lvl w:ilvl="7" w:tplc="A8EC11DA">
      <w:start w:val="1"/>
      <w:numFmt w:val="bullet"/>
      <w:lvlText w:val="•"/>
      <w:lvlJc w:val="left"/>
      <w:pPr>
        <w:ind w:left="7678" w:hanging="360"/>
      </w:pPr>
      <w:rPr>
        <w:rFonts w:hint="default"/>
      </w:rPr>
    </w:lvl>
    <w:lvl w:ilvl="8" w:tplc="3FFC1506">
      <w:start w:val="1"/>
      <w:numFmt w:val="bullet"/>
      <w:lvlText w:val="•"/>
      <w:lvlJc w:val="left"/>
      <w:pPr>
        <w:ind w:left="8592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436129F"/>
    <w:multiLevelType w:val="hybridMultilevel"/>
    <w:tmpl w:val="272C168A"/>
    <w:lvl w:ilvl="0" w:tplc="2D4ACFF2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5B6EAA0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99E43C9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CC824CF0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0F30E4BC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854AD0F0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1C7C1FC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5D54EEC0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C2166996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7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4E1B2B19"/>
    <w:multiLevelType w:val="hybridMultilevel"/>
    <w:tmpl w:val="1A44FDBC"/>
    <w:lvl w:ilvl="0" w:tplc="A662799A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68CF634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C436CC14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A37AEE5C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FB7A10D0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71D2E626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FE409D4E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4AB0D2F2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45DC5C98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9">
    <w:nsid w:val="560E2EA6"/>
    <w:multiLevelType w:val="hybridMultilevel"/>
    <w:tmpl w:val="B15202AC"/>
    <w:lvl w:ilvl="0" w:tplc="CE9A855E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0EC3BE">
      <w:start w:val="1"/>
      <w:numFmt w:val="bullet"/>
      <w:lvlText w:val="•"/>
      <w:lvlJc w:val="left"/>
      <w:pPr>
        <w:ind w:left="2182" w:hanging="360"/>
      </w:pPr>
      <w:rPr>
        <w:rFonts w:hint="default"/>
      </w:rPr>
    </w:lvl>
    <w:lvl w:ilvl="2" w:tplc="C6C895E2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AC2C821A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871A9896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60341632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E640BE54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7" w:tplc="4E64C748">
      <w:start w:val="1"/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D1E6ED40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0">
    <w:nsid w:val="65D455A0"/>
    <w:multiLevelType w:val="hybridMultilevel"/>
    <w:tmpl w:val="30581A50"/>
    <w:lvl w:ilvl="0" w:tplc="AE046CB4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DD42502">
      <w:start w:val="1"/>
      <w:numFmt w:val="bullet"/>
      <w:lvlText w:val="•"/>
      <w:lvlJc w:val="left"/>
      <w:pPr>
        <w:ind w:left="2182" w:hanging="360"/>
      </w:pPr>
      <w:rPr>
        <w:rFonts w:hint="default"/>
      </w:rPr>
    </w:lvl>
    <w:lvl w:ilvl="2" w:tplc="066472D2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5A4EDC7C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1CC0771A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7DC449CC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8A0C93D0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7" w:tplc="0E46FE20">
      <w:start w:val="1"/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C91837B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1">
    <w:nsid w:val="68C80BA1"/>
    <w:multiLevelType w:val="hybridMultilevel"/>
    <w:tmpl w:val="B05EA726"/>
    <w:lvl w:ilvl="0" w:tplc="FCBC7980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B8C1142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51848E2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6292D242">
      <w:start w:val="1"/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E0C463AE">
      <w:start w:val="1"/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66426354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19982D9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C9FECD64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1FB860EE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12">
    <w:nsid w:val="6AF9236E"/>
    <w:multiLevelType w:val="hybridMultilevel"/>
    <w:tmpl w:val="CB7A9620"/>
    <w:lvl w:ilvl="0" w:tplc="B344B120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B58BED0">
      <w:start w:val="1"/>
      <w:numFmt w:val="decimal"/>
      <w:lvlText w:val="%2."/>
      <w:lvlJc w:val="left"/>
      <w:pPr>
        <w:ind w:left="1477" w:hanging="360"/>
        <w:jc w:val="left"/>
      </w:pPr>
      <w:rPr>
        <w:rFonts w:ascii="Courier New" w:eastAsia="Courier New" w:hAnsi="Courier New" w:hint="default"/>
        <w:w w:val="99"/>
        <w:sz w:val="20"/>
        <w:szCs w:val="20"/>
      </w:rPr>
    </w:lvl>
    <w:lvl w:ilvl="2" w:tplc="ABE4D5F8">
      <w:start w:val="1"/>
      <w:numFmt w:val="bullet"/>
      <w:lvlText w:val="•"/>
      <w:lvlJc w:val="left"/>
      <w:pPr>
        <w:ind w:left="2457" w:hanging="360"/>
      </w:pPr>
      <w:rPr>
        <w:rFonts w:hint="default"/>
      </w:rPr>
    </w:lvl>
    <w:lvl w:ilvl="3" w:tplc="38E2C51C">
      <w:start w:val="1"/>
      <w:numFmt w:val="bullet"/>
      <w:lvlText w:val="•"/>
      <w:lvlJc w:val="left"/>
      <w:pPr>
        <w:ind w:left="3437" w:hanging="360"/>
      </w:pPr>
      <w:rPr>
        <w:rFonts w:hint="default"/>
      </w:rPr>
    </w:lvl>
    <w:lvl w:ilvl="4" w:tplc="4ECC7388">
      <w:start w:val="1"/>
      <w:numFmt w:val="bullet"/>
      <w:lvlText w:val="•"/>
      <w:lvlJc w:val="left"/>
      <w:pPr>
        <w:ind w:left="4418" w:hanging="360"/>
      </w:pPr>
      <w:rPr>
        <w:rFonts w:hint="default"/>
      </w:rPr>
    </w:lvl>
    <w:lvl w:ilvl="5" w:tplc="B2B8C924">
      <w:start w:val="1"/>
      <w:numFmt w:val="bullet"/>
      <w:lvlText w:val="•"/>
      <w:lvlJc w:val="left"/>
      <w:pPr>
        <w:ind w:left="5398" w:hanging="360"/>
      </w:pPr>
      <w:rPr>
        <w:rFonts w:hint="default"/>
      </w:rPr>
    </w:lvl>
    <w:lvl w:ilvl="6" w:tplc="DD3003B4">
      <w:start w:val="1"/>
      <w:numFmt w:val="bullet"/>
      <w:lvlText w:val="•"/>
      <w:lvlJc w:val="left"/>
      <w:pPr>
        <w:ind w:left="6378" w:hanging="360"/>
      </w:pPr>
      <w:rPr>
        <w:rFonts w:hint="default"/>
      </w:rPr>
    </w:lvl>
    <w:lvl w:ilvl="7" w:tplc="855CC1F6">
      <w:start w:val="1"/>
      <w:numFmt w:val="bullet"/>
      <w:lvlText w:val="•"/>
      <w:lvlJc w:val="left"/>
      <w:pPr>
        <w:ind w:left="7359" w:hanging="360"/>
      </w:pPr>
      <w:rPr>
        <w:rFonts w:hint="default"/>
      </w:rPr>
    </w:lvl>
    <w:lvl w:ilvl="8" w:tplc="7B643CBE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13">
    <w:nsid w:val="73DF7C37"/>
    <w:multiLevelType w:val="hybridMultilevel"/>
    <w:tmpl w:val="46B632B6"/>
    <w:lvl w:ilvl="0" w:tplc="B7A27B2C">
      <w:start w:val="1"/>
      <w:numFmt w:val="lowerLetter"/>
      <w:lvlText w:val="%1."/>
      <w:lvlJc w:val="left"/>
      <w:pPr>
        <w:ind w:left="12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D0C0176">
      <w:start w:val="1"/>
      <w:numFmt w:val="bullet"/>
      <w:lvlText w:val=""/>
      <w:lvlJc w:val="left"/>
      <w:pPr>
        <w:ind w:left="164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6186DE90">
      <w:start w:val="1"/>
      <w:numFmt w:val="bullet"/>
      <w:lvlText w:val="•"/>
      <w:lvlJc w:val="left"/>
      <w:pPr>
        <w:ind w:left="2602" w:hanging="360"/>
      </w:pPr>
      <w:rPr>
        <w:rFonts w:hint="default"/>
      </w:rPr>
    </w:lvl>
    <w:lvl w:ilvl="3" w:tplc="E2C2ADB8">
      <w:start w:val="1"/>
      <w:numFmt w:val="bullet"/>
      <w:lvlText w:val="•"/>
      <w:lvlJc w:val="left"/>
      <w:pPr>
        <w:ind w:left="3564" w:hanging="360"/>
      </w:pPr>
      <w:rPr>
        <w:rFonts w:hint="default"/>
      </w:rPr>
    </w:lvl>
    <w:lvl w:ilvl="4" w:tplc="109E0042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3B9065F4">
      <w:start w:val="1"/>
      <w:numFmt w:val="bullet"/>
      <w:lvlText w:val="•"/>
      <w:lvlJc w:val="left"/>
      <w:pPr>
        <w:ind w:left="5489" w:hanging="360"/>
      </w:pPr>
      <w:rPr>
        <w:rFonts w:hint="default"/>
      </w:rPr>
    </w:lvl>
    <w:lvl w:ilvl="6" w:tplc="B0E492D6">
      <w:start w:val="1"/>
      <w:numFmt w:val="bullet"/>
      <w:lvlText w:val="•"/>
      <w:lvlJc w:val="left"/>
      <w:pPr>
        <w:ind w:left="6451" w:hanging="360"/>
      </w:pPr>
      <w:rPr>
        <w:rFonts w:hint="default"/>
      </w:rPr>
    </w:lvl>
    <w:lvl w:ilvl="7" w:tplc="9C9820FA">
      <w:start w:val="1"/>
      <w:numFmt w:val="bullet"/>
      <w:lvlText w:val="•"/>
      <w:lvlJc w:val="left"/>
      <w:pPr>
        <w:ind w:left="7413" w:hanging="360"/>
      </w:pPr>
      <w:rPr>
        <w:rFonts w:hint="default"/>
      </w:rPr>
    </w:lvl>
    <w:lvl w:ilvl="8" w:tplc="8DF8CD60">
      <w:start w:val="1"/>
      <w:numFmt w:val="bullet"/>
      <w:lvlText w:val="•"/>
      <w:lvlJc w:val="left"/>
      <w:pPr>
        <w:ind w:left="8375" w:hanging="360"/>
      </w:pPr>
      <w:rPr>
        <w:rFonts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8"/>
  </w:num>
  <w:num w:numId="12">
    <w:abstractNumId w:val="6"/>
  </w:num>
  <w:num w:numId="13">
    <w:abstractNumId w:val="13"/>
  </w:num>
  <w:num w:numId="14">
    <w:abstractNumId w:val="11"/>
  </w:num>
  <w:num w:numId="15">
    <w:abstractNumId w:val="4"/>
  </w:num>
  <w:num w:numId="16">
    <w:abstractNumId w:val="12"/>
  </w:num>
  <w:num w:numId="17">
    <w:abstractNumId w:val="10"/>
  </w:num>
  <w:num w:numId="18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0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0535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5EF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A16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29B6"/>
    <w:rsid w:val="002C475E"/>
    <w:rsid w:val="002C6AD6"/>
    <w:rsid w:val="002D04E8"/>
    <w:rsid w:val="002D6C2A"/>
    <w:rsid w:val="002D7A86"/>
    <w:rsid w:val="002D7C90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BF0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7A0"/>
    <w:rsid w:val="00397F83"/>
    <w:rsid w:val="003A19DC"/>
    <w:rsid w:val="003A1B45"/>
    <w:rsid w:val="003A220C"/>
    <w:rsid w:val="003B46FC"/>
    <w:rsid w:val="003B5767"/>
    <w:rsid w:val="003B7605"/>
    <w:rsid w:val="003B788C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3E0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0A0A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9CA"/>
    <w:rsid w:val="00622D61"/>
    <w:rsid w:val="00624198"/>
    <w:rsid w:val="00636C28"/>
    <w:rsid w:val="006428E5"/>
    <w:rsid w:val="00644958"/>
    <w:rsid w:val="006513FB"/>
    <w:rsid w:val="006646CB"/>
    <w:rsid w:val="00672919"/>
    <w:rsid w:val="00686587"/>
    <w:rsid w:val="006904CF"/>
    <w:rsid w:val="00695EE2"/>
    <w:rsid w:val="0069660B"/>
    <w:rsid w:val="006A1B33"/>
    <w:rsid w:val="006A48F1"/>
    <w:rsid w:val="006A65E7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1C7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4749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E4E27"/>
    <w:rsid w:val="007F0A0B"/>
    <w:rsid w:val="007F3A60"/>
    <w:rsid w:val="007F3D0B"/>
    <w:rsid w:val="007F7C94"/>
    <w:rsid w:val="00802FFA"/>
    <w:rsid w:val="00804C36"/>
    <w:rsid w:val="00810E4B"/>
    <w:rsid w:val="00814BAA"/>
    <w:rsid w:val="00821921"/>
    <w:rsid w:val="00824295"/>
    <w:rsid w:val="00827A65"/>
    <w:rsid w:val="00830473"/>
    <w:rsid w:val="008313F3"/>
    <w:rsid w:val="008402F2"/>
    <w:rsid w:val="008405BB"/>
    <w:rsid w:val="008451CF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5720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8F7E73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7459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5373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A0BAC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6F99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1DA"/>
    <w:rsid w:val="00CF5D31"/>
    <w:rsid w:val="00CF5F3B"/>
    <w:rsid w:val="00CF752C"/>
    <w:rsid w:val="00CF791A"/>
    <w:rsid w:val="00D00497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87FD7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99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7B08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C1152"/>
  <w15:docId w15:val="{D9E42BEA-AD7A-47CE-99D1-DCA9627E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C46F99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451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CE720-318D-844E-B650-4973BFC6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E:\Unicon\Curriculum_Templates\Lab-PT_Template - ILM.dotx</Template>
  <TotalTime>1</TotalTime>
  <Pages>1</Pages>
  <Words>261</Words>
  <Characters>1513</Characters>
  <Application>Microsoft Macintosh Word</Application>
  <DocSecurity>0</DocSecurity>
  <Lines>68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Telethia Willis</cp:lastModifiedBy>
  <cp:revision>2</cp:revision>
  <dcterms:created xsi:type="dcterms:W3CDTF">2017-06-19T20:00:00Z</dcterms:created>
  <dcterms:modified xsi:type="dcterms:W3CDTF">2017-06-19T20:00:00Z</dcterms:modified>
</cp:coreProperties>
</file>